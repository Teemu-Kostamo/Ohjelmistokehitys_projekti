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EB00" w14:textId="5965FB32" w:rsidR="000C4B45" w:rsidRPr="001D17E7" w:rsidRDefault="009958A3" w:rsidP="00C71342">
      <w:pPr>
        <w:pStyle w:val="Otsikko"/>
      </w:pPr>
      <w:r w:rsidRPr="001D17E7">
        <w:t>Vaatimusmäärittely</w:t>
      </w:r>
    </w:p>
    <w:p w14:paraId="63E017CB" w14:textId="168284AC" w:rsidR="000C4B45" w:rsidRPr="001D17E7" w:rsidRDefault="009958A3" w:rsidP="006E4AC5">
      <w:pPr>
        <w:pStyle w:val="Potsikontarkennus"/>
      </w:pPr>
      <w:r w:rsidRPr="001D17E7">
        <w:t>Ohjelmistokehitys projekti</w:t>
      </w:r>
    </w:p>
    <w:p w14:paraId="26FDBAD0" w14:textId="77777777" w:rsidR="000C4B45" w:rsidRPr="001D17E7" w:rsidRDefault="000C4B45" w:rsidP="006E4AC5">
      <w:pPr>
        <w:pStyle w:val="Kannentekstit"/>
      </w:pPr>
    </w:p>
    <w:p w14:paraId="6EF47EE6" w14:textId="77777777" w:rsidR="000C4B45" w:rsidRPr="001D17E7" w:rsidRDefault="00B024CC" w:rsidP="006E4AC5">
      <w:pPr>
        <w:pStyle w:val="Kannentekstit"/>
      </w:pPr>
      <w:r w:rsidRPr="001D17E7">
        <w:rPr>
          <w:noProof/>
          <w:lang w:eastAsia="fi-FI"/>
        </w:rPr>
        <w:drawing>
          <wp:inline distT="0" distB="0" distL="0" distR="0" wp14:anchorId="720DE311" wp14:editId="19CD0960">
            <wp:extent cx="1647248" cy="486000"/>
            <wp:effectExtent l="0" t="0" r="0" b="9525"/>
            <wp:docPr id="13" name="Kuva 13" descr="HAMK-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HAMK-logo">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34B52661" w14:textId="77777777" w:rsidR="000C4B45" w:rsidRPr="001D17E7" w:rsidRDefault="000C4B45" w:rsidP="006E4AC5">
      <w:pPr>
        <w:pStyle w:val="Kannentekstit"/>
      </w:pPr>
    </w:p>
    <w:p w14:paraId="4CAA9D3B" w14:textId="3E288114" w:rsidR="000C4B45" w:rsidRPr="001D17E7" w:rsidRDefault="009958A3" w:rsidP="009958A3">
      <w:pPr>
        <w:pStyle w:val="Kannentekstit"/>
      </w:pPr>
      <w:r w:rsidRPr="001D17E7">
        <w:t>Heikki Pernu</w:t>
      </w:r>
    </w:p>
    <w:p w14:paraId="32ECA21A" w14:textId="44965F32" w:rsidR="009958A3" w:rsidRPr="001D17E7" w:rsidRDefault="009958A3" w:rsidP="009958A3">
      <w:pPr>
        <w:pStyle w:val="Kannentekstit"/>
      </w:pPr>
      <w:r w:rsidRPr="001D17E7">
        <w:t>Jani Kangas</w:t>
      </w:r>
    </w:p>
    <w:p w14:paraId="57CED7B5" w14:textId="616C27DC" w:rsidR="009958A3" w:rsidRPr="001D17E7" w:rsidRDefault="009958A3" w:rsidP="009958A3">
      <w:pPr>
        <w:pStyle w:val="Kannentekstit"/>
      </w:pPr>
      <w:r w:rsidRPr="001D17E7">
        <w:t>Teemu Kostamo</w:t>
      </w:r>
    </w:p>
    <w:p w14:paraId="76E02CCB" w14:textId="6F45DFD1" w:rsidR="00E24F6D" w:rsidRPr="001D17E7" w:rsidRDefault="009958A3" w:rsidP="009958A3">
      <w:pPr>
        <w:pStyle w:val="Kannentekstit"/>
        <w:sectPr w:rsidR="00E24F6D" w:rsidRPr="001D17E7" w:rsidSect="0025514C">
          <w:pgSz w:w="11906" w:h="16838"/>
          <w:pgMar w:top="7088" w:right="1134" w:bottom="1134" w:left="1701" w:header="567" w:footer="567" w:gutter="0"/>
          <w:cols w:space="708"/>
          <w:docGrid w:linePitch="360"/>
        </w:sectPr>
      </w:pPr>
      <w:r w:rsidRPr="001D17E7">
        <w:t>Topias Kähärä</w:t>
      </w:r>
    </w:p>
    <w:p w14:paraId="25E3A5AD" w14:textId="347C3B47" w:rsidR="00931815" w:rsidRPr="001D17E7" w:rsidRDefault="00931815" w:rsidP="0091710D"/>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29579273" w14:textId="77777777" w:rsidR="00253754" w:rsidRPr="001D17E7" w:rsidRDefault="00253754" w:rsidP="0091710D">
          <w:pPr>
            <w:pStyle w:val="Sisllysluettelonotsikko"/>
          </w:pPr>
          <w:r w:rsidRPr="001D17E7">
            <w:t>Sisällys</w:t>
          </w:r>
        </w:p>
        <w:p w14:paraId="795738CB" w14:textId="52F36DA0" w:rsidR="00721070" w:rsidRDefault="00253754">
          <w:pPr>
            <w:pStyle w:val="Sisluet1"/>
            <w:rPr>
              <w:rFonts w:asciiTheme="minorHAnsi" w:eastAsiaTheme="minorEastAsia" w:hAnsiTheme="minorHAnsi" w:cstheme="minorBidi"/>
              <w:noProof/>
              <w:sz w:val="22"/>
              <w:szCs w:val="22"/>
              <w:lang w:eastAsia="fi-FI"/>
            </w:rPr>
          </w:pPr>
          <w:r w:rsidRPr="001D17E7">
            <w:fldChar w:fldCharType="begin"/>
          </w:r>
          <w:r w:rsidRPr="001D17E7">
            <w:instrText xml:space="preserve"> TOC \o "1-3" \h \z \u </w:instrText>
          </w:r>
          <w:r w:rsidRPr="001D17E7">
            <w:fldChar w:fldCharType="separate"/>
          </w:r>
          <w:hyperlink w:anchor="_Toc129176465" w:history="1">
            <w:r w:rsidR="00721070" w:rsidRPr="007E07F5">
              <w:rPr>
                <w:rStyle w:val="Hyperlinkki"/>
                <w:noProof/>
              </w:rPr>
              <w:t>1</w:t>
            </w:r>
            <w:r w:rsidR="00721070">
              <w:rPr>
                <w:rFonts w:asciiTheme="minorHAnsi" w:eastAsiaTheme="minorEastAsia" w:hAnsiTheme="minorHAnsi" w:cstheme="minorBidi"/>
                <w:noProof/>
                <w:sz w:val="22"/>
                <w:szCs w:val="22"/>
                <w:lang w:eastAsia="fi-FI"/>
              </w:rPr>
              <w:tab/>
            </w:r>
            <w:r w:rsidR="00721070" w:rsidRPr="007E07F5">
              <w:rPr>
                <w:rStyle w:val="Hyperlinkki"/>
                <w:noProof/>
              </w:rPr>
              <w:t>Johdanto</w:t>
            </w:r>
            <w:r w:rsidR="00721070">
              <w:rPr>
                <w:noProof/>
                <w:webHidden/>
              </w:rPr>
              <w:tab/>
            </w:r>
            <w:r w:rsidR="00721070">
              <w:rPr>
                <w:noProof/>
                <w:webHidden/>
              </w:rPr>
              <w:fldChar w:fldCharType="begin"/>
            </w:r>
            <w:r w:rsidR="00721070">
              <w:rPr>
                <w:noProof/>
                <w:webHidden/>
              </w:rPr>
              <w:instrText xml:space="preserve"> PAGEREF _Toc129176465 \h </w:instrText>
            </w:r>
            <w:r w:rsidR="00721070">
              <w:rPr>
                <w:noProof/>
                <w:webHidden/>
              </w:rPr>
            </w:r>
            <w:r w:rsidR="00721070">
              <w:rPr>
                <w:noProof/>
                <w:webHidden/>
              </w:rPr>
              <w:fldChar w:fldCharType="separate"/>
            </w:r>
            <w:r w:rsidR="00721070">
              <w:rPr>
                <w:noProof/>
                <w:webHidden/>
              </w:rPr>
              <w:t>1</w:t>
            </w:r>
            <w:r w:rsidR="00721070">
              <w:rPr>
                <w:noProof/>
                <w:webHidden/>
              </w:rPr>
              <w:fldChar w:fldCharType="end"/>
            </w:r>
          </w:hyperlink>
        </w:p>
        <w:p w14:paraId="222AB0B2" w14:textId="678EAA2A" w:rsidR="00721070" w:rsidRDefault="00000000">
          <w:pPr>
            <w:pStyle w:val="Sisluet2"/>
            <w:rPr>
              <w:rFonts w:asciiTheme="minorHAnsi" w:eastAsiaTheme="minorEastAsia" w:hAnsiTheme="minorHAnsi" w:cstheme="minorBidi"/>
              <w:noProof/>
              <w:sz w:val="22"/>
              <w:szCs w:val="22"/>
              <w:lang w:eastAsia="fi-FI"/>
            </w:rPr>
          </w:pPr>
          <w:hyperlink w:anchor="_Toc129176466" w:history="1">
            <w:r w:rsidR="00721070" w:rsidRPr="007E07F5">
              <w:rPr>
                <w:rStyle w:val="Hyperlinkki"/>
                <w:noProof/>
              </w:rPr>
              <w:t>1.1</w:t>
            </w:r>
            <w:r w:rsidR="00721070">
              <w:rPr>
                <w:rFonts w:asciiTheme="minorHAnsi" w:eastAsiaTheme="minorEastAsia" w:hAnsiTheme="minorHAnsi" w:cstheme="minorBidi"/>
                <w:noProof/>
                <w:sz w:val="22"/>
                <w:szCs w:val="22"/>
                <w:lang w:eastAsia="fi-FI"/>
              </w:rPr>
              <w:tab/>
            </w:r>
            <w:r w:rsidR="00721070" w:rsidRPr="007E07F5">
              <w:rPr>
                <w:rStyle w:val="Hyperlinkki"/>
                <w:noProof/>
              </w:rPr>
              <w:t>Tarkoitus ja kattavuus</w:t>
            </w:r>
            <w:r w:rsidR="00721070">
              <w:rPr>
                <w:noProof/>
                <w:webHidden/>
              </w:rPr>
              <w:tab/>
            </w:r>
            <w:r w:rsidR="00721070">
              <w:rPr>
                <w:noProof/>
                <w:webHidden/>
              </w:rPr>
              <w:fldChar w:fldCharType="begin"/>
            </w:r>
            <w:r w:rsidR="00721070">
              <w:rPr>
                <w:noProof/>
                <w:webHidden/>
              </w:rPr>
              <w:instrText xml:space="preserve"> PAGEREF _Toc129176466 \h </w:instrText>
            </w:r>
            <w:r w:rsidR="00721070">
              <w:rPr>
                <w:noProof/>
                <w:webHidden/>
              </w:rPr>
            </w:r>
            <w:r w:rsidR="00721070">
              <w:rPr>
                <w:noProof/>
                <w:webHidden/>
              </w:rPr>
              <w:fldChar w:fldCharType="separate"/>
            </w:r>
            <w:r w:rsidR="00721070">
              <w:rPr>
                <w:noProof/>
                <w:webHidden/>
              </w:rPr>
              <w:t>1</w:t>
            </w:r>
            <w:r w:rsidR="00721070">
              <w:rPr>
                <w:noProof/>
                <w:webHidden/>
              </w:rPr>
              <w:fldChar w:fldCharType="end"/>
            </w:r>
          </w:hyperlink>
        </w:p>
        <w:p w14:paraId="5AC95FB9" w14:textId="14532546" w:rsidR="00721070" w:rsidRDefault="00000000">
          <w:pPr>
            <w:pStyle w:val="Sisluet2"/>
            <w:rPr>
              <w:rFonts w:asciiTheme="minorHAnsi" w:eastAsiaTheme="minorEastAsia" w:hAnsiTheme="minorHAnsi" w:cstheme="minorBidi"/>
              <w:noProof/>
              <w:sz w:val="22"/>
              <w:szCs w:val="22"/>
              <w:lang w:eastAsia="fi-FI"/>
            </w:rPr>
          </w:pPr>
          <w:hyperlink w:anchor="_Toc129176467" w:history="1">
            <w:r w:rsidR="00721070" w:rsidRPr="007E07F5">
              <w:rPr>
                <w:rStyle w:val="Hyperlinkki"/>
                <w:noProof/>
              </w:rPr>
              <w:t>1.2</w:t>
            </w:r>
            <w:r w:rsidR="00721070">
              <w:rPr>
                <w:rFonts w:asciiTheme="minorHAnsi" w:eastAsiaTheme="minorEastAsia" w:hAnsiTheme="minorHAnsi" w:cstheme="minorBidi"/>
                <w:noProof/>
                <w:sz w:val="22"/>
                <w:szCs w:val="22"/>
                <w:lang w:eastAsia="fi-FI"/>
              </w:rPr>
              <w:tab/>
            </w:r>
            <w:r w:rsidR="00721070" w:rsidRPr="007E07F5">
              <w:rPr>
                <w:rStyle w:val="Hyperlinkki"/>
                <w:noProof/>
              </w:rPr>
              <w:t>Tuote ja ympäristö</w:t>
            </w:r>
            <w:r w:rsidR="00721070">
              <w:rPr>
                <w:noProof/>
                <w:webHidden/>
              </w:rPr>
              <w:tab/>
            </w:r>
            <w:r w:rsidR="00721070">
              <w:rPr>
                <w:noProof/>
                <w:webHidden/>
              </w:rPr>
              <w:fldChar w:fldCharType="begin"/>
            </w:r>
            <w:r w:rsidR="00721070">
              <w:rPr>
                <w:noProof/>
                <w:webHidden/>
              </w:rPr>
              <w:instrText xml:space="preserve"> PAGEREF _Toc129176467 \h </w:instrText>
            </w:r>
            <w:r w:rsidR="00721070">
              <w:rPr>
                <w:noProof/>
                <w:webHidden/>
              </w:rPr>
            </w:r>
            <w:r w:rsidR="00721070">
              <w:rPr>
                <w:noProof/>
                <w:webHidden/>
              </w:rPr>
              <w:fldChar w:fldCharType="separate"/>
            </w:r>
            <w:r w:rsidR="00721070">
              <w:rPr>
                <w:noProof/>
                <w:webHidden/>
              </w:rPr>
              <w:t>1</w:t>
            </w:r>
            <w:r w:rsidR="00721070">
              <w:rPr>
                <w:noProof/>
                <w:webHidden/>
              </w:rPr>
              <w:fldChar w:fldCharType="end"/>
            </w:r>
          </w:hyperlink>
        </w:p>
        <w:p w14:paraId="7A6A2BD9" w14:textId="12F12ABC" w:rsidR="00721070" w:rsidRDefault="00000000">
          <w:pPr>
            <w:pStyle w:val="Sisluet2"/>
            <w:rPr>
              <w:rFonts w:asciiTheme="minorHAnsi" w:eastAsiaTheme="minorEastAsia" w:hAnsiTheme="minorHAnsi" w:cstheme="minorBidi"/>
              <w:noProof/>
              <w:sz w:val="22"/>
              <w:szCs w:val="22"/>
              <w:lang w:eastAsia="fi-FI"/>
            </w:rPr>
          </w:pPr>
          <w:hyperlink w:anchor="_Toc129176468" w:history="1">
            <w:r w:rsidR="00721070" w:rsidRPr="007E07F5">
              <w:rPr>
                <w:rStyle w:val="Hyperlinkki"/>
                <w:noProof/>
              </w:rPr>
              <w:t>1.3</w:t>
            </w:r>
            <w:r w:rsidR="00721070">
              <w:rPr>
                <w:rFonts w:asciiTheme="minorHAnsi" w:eastAsiaTheme="minorEastAsia" w:hAnsiTheme="minorHAnsi" w:cstheme="minorBidi"/>
                <w:noProof/>
                <w:sz w:val="22"/>
                <w:szCs w:val="22"/>
                <w:lang w:eastAsia="fi-FI"/>
              </w:rPr>
              <w:tab/>
            </w:r>
            <w:r w:rsidR="00721070" w:rsidRPr="007E07F5">
              <w:rPr>
                <w:rStyle w:val="Hyperlinkki"/>
                <w:noProof/>
              </w:rPr>
              <w:t>Yleiskatsaus dokumenttiin</w:t>
            </w:r>
            <w:r w:rsidR="00721070">
              <w:rPr>
                <w:noProof/>
                <w:webHidden/>
              </w:rPr>
              <w:tab/>
            </w:r>
            <w:r w:rsidR="00721070">
              <w:rPr>
                <w:noProof/>
                <w:webHidden/>
              </w:rPr>
              <w:fldChar w:fldCharType="begin"/>
            </w:r>
            <w:r w:rsidR="00721070">
              <w:rPr>
                <w:noProof/>
                <w:webHidden/>
              </w:rPr>
              <w:instrText xml:space="preserve"> PAGEREF _Toc129176468 \h </w:instrText>
            </w:r>
            <w:r w:rsidR="00721070">
              <w:rPr>
                <w:noProof/>
                <w:webHidden/>
              </w:rPr>
            </w:r>
            <w:r w:rsidR="00721070">
              <w:rPr>
                <w:noProof/>
                <w:webHidden/>
              </w:rPr>
              <w:fldChar w:fldCharType="separate"/>
            </w:r>
            <w:r w:rsidR="00721070">
              <w:rPr>
                <w:noProof/>
                <w:webHidden/>
              </w:rPr>
              <w:t>1</w:t>
            </w:r>
            <w:r w:rsidR="00721070">
              <w:rPr>
                <w:noProof/>
                <w:webHidden/>
              </w:rPr>
              <w:fldChar w:fldCharType="end"/>
            </w:r>
          </w:hyperlink>
        </w:p>
        <w:p w14:paraId="56211665" w14:textId="396FFBCF" w:rsidR="00721070" w:rsidRDefault="00000000">
          <w:pPr>
            <w:pStyle w:val="Sisluet1"/>
            <w:rPr>
              <w:rFonts w:asciiTheme="minorHAnsi" w:eastAsiaTheme="minorEastAsia" w:hAnsiTheme="minorHAnsi" w:cstheme="minorBidi"/>
              <w:noProof/>
              <w:sz w:val="22"/>
              <w:szCs w:val="22"/>
              <w:lang w:eastAsia="fi-FI"/>
            </w:rPr>
          </w:pPr>
          <w:hyperlink w:anchor="_Toc129176469" w:history="1">
            <w:r w:rsidR="00721070" w:rsidRPr="007E07F5">
              <w:rPr>
                <w:rStyle w:val="Hyperlinkki"/>
                <w:noProof/>
              </w:rPr>
              <w:t>2</w:t>
            </w:r>
            <w:r w:rsidR="00721070">
              <w:rPr>
                <w:rFonts w:asciiTheme="minorHAnsi" w:eastAsiaTheme="minorEastAsia" w:hAnsiTheme="minorHAnsi" w:cstheme="minorBidi"/>
                <w:noProof/>
                <w:sz w:val="22"/>
                <w:szCs w:val="22"/>
                <w:lang w:eastAsia="fi-FI"/>
              </w:rPr>
              <w:tab/>
            </w:r>
            <w:r w:rsidR="00721070" w:rsidRPr="007E07F5">
              <w:rPr>
                <w:rStyle w:val="Hyperlinkki"/>
                <w:noProof/>
              </w:rPr>
              <w:t>Yleiskuvaus</w:t>
            </w:r>
            <w:r w:rsidR="00721070">
              <w:rPr>
                <w:noProof/>
                <w:webHidden/>
              </w:rPr>
              <w:tab/>
            </w:r>
            <w:r w:rsidR="00721070">
              <w:rPr>
                <w:noProof/>
                <w:webHidden/>
              </w:rPr>
              <w:fldChar w:fldCharType="begin"/>
            </w:r>
            <w:r w:rsidR="00721070">
              <w:rPr>
                <w:noProof/>
                <w:webHidden/>
              </w:rPr>
              <w:instrText xml:space="preserve"> PAGEREF _Toc129176469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4E65168E" w14:textId="2B82BE07" w:rsidR="00721070" w:rsidRDefault="00000000">
          <w:pPr>
            <w:pStyle w:val="Sisluet2"/>
            <w:rPr>
              <w:rFonts w:asciiTheme="minorHAnsi" w:eastAsiaTheme="minorEastAsia" w:hAnsiTheme="minorHAnsi" w:cstheme="minorBidi"/>
              <w:noProof/>
              <w:sz w:val="22"/>
              <w:szCs w:val="22"/>
              <w:lang w:eastAsia="fi-FI"/>
            </w:rPr>
          </w:pPr>
          <w:hyperlink w:anchor="_Toc129176470" w:history="1">
            <w:r w:rsidR="00721070" w:rsidRPr="007E07F5">
              <w:rPr>
                <w:rStyle w:val="Hyperlinkki"/>
                <w:noProof/>
              </w:rPr>
              <w:t>2.1</w:t>
            </w:r>
            <w:r w:rsidR="00721070">
              <w:rPr>
                <w:rFonts w:asciiTheme="minorHAnsi" w:eastAsiaTheme="minorEastAsia" w:hAnsiTheme="minorHAnsi" w:cstheme="minorBidi"/>
                <w:noProof/>
                <w:sz w:val="22"/>
                <w:szCs w:val="22"/>
                <w:lang w:eastAsia="fi-FI"/>
              </w:rPr>
              <w:tab/>
            </w:r>
            <w:r w:rsidR="00721070" w:rsidRPr="007E07F5">
              <w:rPr>
                <w:rStyle w:val="Hyperlinkki"/>
                <w:noProof/>
              </w:rPr>
              <w:t>Ympäristö</w:t>
            </w:r>
            <w:r w:rsidR="00721070">
              <w:rPr>
                <w:noProof/>
                <w:webHidden/>
              </w:rPr>
              <w:tab/>
            </w:r>
            <w:r w:rsidR="00721070">
              <w:rPr>
                <w:noProof/>
                <w:webHidden/>
              </w:rPr>
              <w:fldChar w:fldCharType="begin"/>
            </w:r>
            <w:r w:rsidR="00721070">
              <w:rPr>
                <w:noProof/>
                <w:webHidden/>
              </w:rPr>
              <w:instrText xml:space="preserve"> PAGEREF _Toc129176470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171F14B7" w14:textId="079D893E" w:rsidR="00721070" w:rsidRDefault="00000000">
          <w:pPr>
            <w:pStyle w:val="Sisluet2"/>
            <w:rPr>
              <w:rFonts w:asciiTheme="minorHAnsi" w:eastAsiaTheme="minorEastAsia" w:hAnsiTheme="minorHAnsi" w:cstheme="minorBidi"/>
              <w:noProof/>
              <w:sz w:val="22"/>
              <w:szCs w:val="22"/>
              <w:lang w:eastAsia="fi-FI"/>
            </w:rPr>
          </w:pPr>
          <w:hyperlink w:anchor="_Toc129176471" w:history="1">
            <w:r w:rsidR="00721070" w:rsidRPr="007E07F5">
              <w:rPr>
                <w:rStyle w:val="Hyperlinkki"/>
                <w:noProof/>
              </w:rPr>
              <w:t>2.2</w:t>
            </w:r>
            <w:r w:rsidR="00721070">
              <w:rPr>
                <w:rFonts w:asciiTheme="minorHAnsi" w:eastAsiaTheme="minorEastAsia" w:hAnsiTheme="minorHAnsi" w:cstheme="minorBidi"/>
                <w:noProof/>
                <w:sz w:val="22"/>
                <w:szCs w:val="22"/>
                <w:lang w:eastAsia="fi-FI"/>
              </w:rPr>
              <w:tab/>
            </w:r>
            <w:r w:rsidR="00721070" w:rsidRPr="007E07F5">
              <w:rPr>
                <w:rStyle w:val="Hyperlinkki"/>
                <w:noProof/>
              </w:rPr>
              <w:t>Toiminta</w:t>
            </w:r>
            <w:r w:rsidR="00721070">
              <w:rPr>
                <w:noProof/>
                <w:webHidden/>
              </w:rPr>
              <w:tab/>
            </w:r>
            <w:r w:rsidR="00721070">
              <w:rPr>
                <w:noProof/>
                <w:webHidden/>
              </w:rPr>
              <w:fldChar w:fldCharType="begin"/>
            </w:r>
            <w:r w:rsidR="00721070">
              <w:rPr>
                <w:noProof/>
                <w:webHidden/>
              </w:rPr>
              <w:instrText xml:space="preserve"> PAGEREF _Toc129176471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1E6A5CC4" w14:textId="60E30BE9" w:rsidR="00721070" w:rsidRDefault="00000000">
          <w:pPr>
            <w:pStyle w:val="Sisluet2"/>
            <w:rPr>
              <w:rFonts w:asciiTheme="minorHAnsi" w:eastAsiaTheme="minorEastAsia" w:hAnsiTheme="minorHAnsi" w:cstheme="minorBidi"/>
              <w:noProof/>
              <w:sz w:val="22"/>
              <w:szCs w:val="22"/>
              <w:lang w:eastAsia="fi-FI"/>
            </w:rPr>
          </w:pPr>
          <w:hyperlink w:anchor="_Toc129176472" w:history="1">
            <w:r w:rsidR="00721070" w:rsidRPr="007E07F5">
              <w:rPr>
                <w:rStyle w:val="Hyperlinkki"/>
                <w:noProof/>
              </w:rPr>
              <w:t>2.3</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Käyttäjät</w:t>
            </w:r>
            <w:r w:rsidR="00721070">
              <w:rPr>
                <w:noProof/>
                <w:webHidden/>
              </w:rPr>
              <w:tab/>
            </w:r>
            <w:r w:rsidR="00721070">
              <w:rPr>
                <w:noProof/>
                <w:webHidden/>
              </w:rPr>
              <w:fldChar w:fldCharType="begin"/>
            </w:r>
            <w:r w:rsidR="00721070">
              <w:rPr>
                <w:noProof/>
                <w:webHidden/>
              </w:rPr>
              <w:instrText xml:space="preserve"> PAGEREF _Toc129176472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71758C17" w14:textId="7044A458" w:rsidR="00721070" w:rsidRDefault="00000000">
          <w:pPr>
            <w:pStyle w:val="Sisluet2"/>
            <w:rPr>
              <w:rFonts w:asciiTheme="minorHAnsi" w:eastAsiaTheme="minorEastAsia" w:hAnsiTheme="minorHAnsi" w:cstheme="minorBidi"/>
              <w:noProof/>
              <w:sz w:val="22"/>
              <w:szCs w:val="22"/>
              <w:lang w:eastAsia="fi-FI"/>
            </w:rPr>
          </w:pPr>
          <w:hyperlink w:anchor="_Toc129176473" w:history="1">
            <w:r w:rsidR="00721070" w:rsidRPr="007E07F5">
              <w:rPr>
                <w:rStyle w:val="Hyperlinkki"/>
                <w:noProof/>
              </w:rPr>
              <w:t>2.4</w:t>
            </w:r>
            <w:r w:rsidR="00721070">
              <w:rPr>
                <w:rFonts w:asciiTheme="minorHAnsi" w:eastAsiaTheme="minorEastAsia" w:hAnsiTheme="minorHAnsi" w:cstheme="minorBidi"/>
                <w:noProof/>
                <w:sz w:val="22"/>
                <w:szCs w:val="22"/>
                <w:lang w:eastAsia="fi-FI"/>
              </w:rPr>
              <w:tab/>
            </w:r>
            <w:r w:rsidR="00721070" w:rsidRPr="007E07F5">
              <w:rPr>
                <w:rStyle w:val="Hyperlinkki"/>
                <w:noProof/>
              </w:rPr>
              <w:t>Yleiset rajoitteet</w:t>
            </w:r>
            <w:r w:rsidR="00721070">
              <w:rPr>
                <w:noProof/>
                <w:webHidden/>
              </w:rPr>
              <w:tab/>
            </w:r>
            <w:r w:rsidR="00721070">
              <w:rPr>
                <w:noProof/>
                <w:webHidden/>
              </w:rPr>
              <w:fldChar w:fldCharType="begin"/>
            </w:r>
            <w:r w:rsidR="00721070">
              <w:rPr>
                <w:noProof/>
                <w:webHidden/>
              </w:rPr>
              <w:instrText xml:space="preserve"> PAGEREF _Toc129176473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458C33BC" w14:textId="72CD08F0" w:rsidR="00721070" w:rsidRDefault="00000000">
          <w:pPr>
            <w:pStyle w:val="Sisluet2"/>
            <w:rPr>
              <w:rFonts w:asciiTheme="minorHAnsi" w:eastAsiaTheme="minorEastAsia" w:hAnsiTheme="minorHAnsi" w:cstheme="minorBidi"/>
              <w:noProof/>
              <w:sz w:val="22"/>
              <w:szCs w:val="22"/>
              <w:lang w:eastAsia="fi-FI"/>
            </w:rPr>
          </w:pPr>
          <w:hyperlink w:anchor="_Toc129176474" w:history="1">
            <w:r w:rsidR="00721070" w:rsidRPr="007E07F5">
              <w:rPr>
                <w:rStyle w:val="Hyperlinkki"/>
                <w:noProof/>
              </w:rPr>
              <w:t>2.5</w:t>
            </w:r>
            <w:r w:rsidR="00721070">
              <w:rPr>
                <w:rFonts w:asciiTheme="minorHAnsi" w:eastAsiaTheme="minorEastAsia" w:hAnsiTheme="minorHAnsi" w:cstheme="minorBidi"/>
                <w:noProof/>
                <w:sz w:val="22"/>
                <w:szCs w:val="22"/>
                <w:lang w:eastAsia="fi-FI"/>
              </w:rPr>
              <w:tab/>
            </w:r>
            <w:r w:rsidR="00721070" w:rsidRPr="007E07F5">
              <w:rPr>
                <w:rStyle w:val="Hyperlinkki"/>
                <w:noProof/>
              </w:rPr>
              <w:t>Oletukset ja riippuvuudet</w:t>
            </w:r>
            <w:r w:rsidR="00721070">
              <w:rPr>
                <w:noProof/>
                <w:webHidden/>
              </w:rPr>
              <w:tab/>
            </w:r>
            <w:r w:rsidR="00721070">
              <w:rPr>
                <w:noProof/>
                <w:webHidden/>
              </w:rPr>
              <w:fldChar w:fldCharType="begin"/>
            </w:r>
            <w:r w:rsidR="00721070">
              <w:rPr>
                <w:noProof/>
                <w:webHidden/>
              </w:rPr>
              <w:instrText xml:space="preserve"> PAGEREF _Toc129176474 \h </w:instrText>
            </w:r>
            <w:r w:rsidR="00721070">
              <w:rPr>
                <w:noProof/>
                <w:webHidden/>
              </w:rPr>
            </w:r>
            <w:r w:rsidR="00721070">
              <w:rPr>
                <w:noProof/>
                <w:webHidden/>
              </w:rPr>
              <w:fldChar w:fldCharType="separate"/>
            </w:r>
            <w:r w:rsidR="00721070">
              <w:rPr>
                <w:noProof/>
                <w:webHidden/>
              </w:rPr>
              <w:t>2</w:t>
            </w:r>
            <w:r w:rsidR="00721070">
              <w:rPr>
                <w:noProof/>
                <w:webHidden/>
              </w:rPr>
              <w:fldChar w:fldCharType="end"/>
            </w:r>
          </w:hyperlink>
        </w:p>
        <w:p w14:paraId="2EA983FF" w14:textId="1162D982" w:rsidR="00721070" w:rsidRDefault="00000000">
          <w:pPr>
            <w:pStyle w:val="Sisluet1"/>
            <w:rPr>
              <w:rFonts w:asciiTheme="minorHAnsi" w:eastAsiaTheme="minorEastAsia" w:hAnsiTheme="minorHAnsi" w:cstheme="minorBidi"/>
              <w:noProof/>
              <w:sz w:val="22"/>
              <w:szCs w:val="22"/>
              <w:lang w:eastAsia="fi-FI"/>
            </w:rPr>
          </w:pPr>
          <w:hyperlink w:anchor="_Toc129176475" w:history="1">
            <w:r w:rsidR="00721070" w:rsidRPr="007E07F5">
              <w:rPr>
                <w:rStyle w:val="Hyperlinkki"/>
                <w:noProof/>
              </w:rPr>
              <w:t>3</w:t>
            </w:r>
            <w:r w:rsidR="00721070">
              <w:rPr>
                <w:rFonts w:asciiTheme="minorHAnsi" w:eastAsiaTheme="minorEastAsia" w:hAnsiTheme="minorHAnsi" w:cstheme="minorBidi"/>
                <w:noProof/>
                <w:sz w:val="22"/>
                <w:szCs w:val="22"/>
                <w:lang w:eastAsia="fi-FI"/>
              </w:rPr>
              <w:tab/>
            </w:r>
            <w:r w:rsidR="00721070" w:rsidRPr="007E07F5">
              <w:rPr>
                <w:rStyle w:val="Hyperlinkki"/>
                <w:noProof/>
              </w:rPr>
              <w:t>Tiedot ja tietokanta</w:t>
            </w:r>
            <w:r w:rsidR="00721070">
              <w:rPr>
                <w:noProof/>
                <w:webHidden/>
              </w:rPr>
              <w:tab/>
            </w:r>
            <w:r w:rsidR="00721070">
              <w:rPr>
                <w:noProof/>
                <w:webHidden/>
              </w:rPr>
              <w:fldChar w:fldCharType="begin"/>
            </w:r>
            <w:r w:rsidR="00721070">
              <w:rPr>
                <w:noProof/>
                <w:webHidden/>
              </w:rPr>
              <w:instrText xml:space="preserve"> PAGEREF _Toc129176475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3839992A" w14:textId="3E2F0C6B" w:rsidR="00721070" w:rsidRDefault="00000000">
          <w:pPr>
            <w:pStyle w:val="Sisluet2"/>
            <w:rPr>
              <w:rFonts w:asciiTheme="minorHAnsi" w:eastAsiaTheme="minorEastAsia" w:hAnsiTheme="minorHAnsi" w:cstheme="minorBidi"/>
              <w:noProof/>
              <w:sz w:val="22"/>
              <w:szCs w:val="22"/>
              <w:lang w:eastAsia="fi-FI"/>
            </w:rPr>
          </w:pPr>
          <w:hyperlink w:anchor="_Toc129176476" w:history="1">
            <w:r w:rsidR="00721070" w:rsidRPr="007E07F5">
              <w:rPr>
                <w:rStyle w:val="Hyperlinkki"/>
                <w:noProof/>
              </w:rPr>
              <w:t>3.1</w:t>
            </w:r>
            <w:r w:rsidR="00721070">
              <w:rPr>
                <w:rFonts w:asciiTheme="minorHAnsi" w:eastAsiaTheme="minorEastAsia" w:hAnsiTheme="minorHAnsi" w:cstheme="minorBidi"/>
                <w:noProof/>
                <w:sz w:val="22"/>
                <w:szCs w:val="22"/>
                <w:lang w:eastAsia="fi-FI"/>
              </w:rPr>
              <w:tab/>
            </w:r>
            <w:r w:rsidR="00721070" w:rsidRPr="007E07F5">
              <w:rPr>
                <w:rStyle w:val="Hyperlinkki"/>
                <w:noProof/>
              </w:rPr>
              <w:t>Tietosisältö</w:t>
            </w:r>
            <w:r w:rsidR="00721070">
              <w:rPr>
                <w:noProof/>
                <w:webHidden/>
              </w:rPr>
              <w:tab/>
            </w:r>
            <w:r w:rsidR="00721070">
              <w:rPr>
                <w:noProof/>
                <w:webHidden/>
              </w:rPr>
              <w:fldChar w:fldCharType="begin"/>
            </w:r>
            <w:r w:rsidR="00721070">
              <w:rPr>
                <w:noProof/>
                <w:webHidden/>
              </w:rPr>
              <w:instrText xml:space="preserve"> PAGEREF _Toc129176476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14B5BDB2" w14:textId="246552D2" w:rsidR="00721070" w:rsidRDefault="00000000">
          <w:pPr>
            <w:pStyle w:val="Sisluet2"/>
            <w:rPr>
              <w:rFonts w:asciiTheme="minorHAnsi" w:eastAsiaTheme="minorEastAsia" w:hAnsiTheme="minorHAnsi" w:cstheme="minorBidi"/>
              <w:noProof/>
              <w:sz w:val="22"/>
              <w:szCs w:val="22"/>
              <w:lang w:eastAsia="fi-FI"/>
            </w:rPr>
          </w:pPr>
          <w:hyperlink w:anchor="_Toc129176477" w:history="1">
            <w:r w:rsidR="00721070" w:rsidRPr="007E07F5">
              <w:rPr>
                <w:rStyle w:val="Hyperlinkki"/>
                <w:noProof/>
              </w:rPr>
              <w:t>3.2</w:t>
            </w:r>
            <w:r w:rsidR="00721070">
              <w:rPr>
                <w:rFonts w:asciiTheme="minorHAnsi" w:eastAsiaTheme="minorEastAsia" w:hAnsiTheme="minorHAnsi" w:cstheme="minorBidi"/>
                <w:noProof/>
                <w:sz w:val="22"/>
                <w:szCs w:val="22"/>
                <w:lang w:eastAsia="fi-FI"/>
              </w:rPr>
              <w:tab/>
            </w:r>
            <w:r w:rsidR="00721070" w:rsidRPr="007E07F5">
              <w:rPr>
                <w:rStyle w:val="Hyperlinkki"/>
                <w:noProof/>
              </w:rPr>
              <w:t>Käsitteet omiin alakohtiinsa</w:t>
            </w:r>
            <w:r w:rsidR="00721070">
              <w:rPr>
                <w:noProof/>
                <w:webHidden/>
              </w:rPr>
              <w:tab/>
            </w:r>
            <w:r w:rsidR="00721070">
              <w:rPr>
                <w:noProof/>
                <w:webHidden/>
              </w:rPr>
              <w:fldChar w:fldCharType="begin"/>
            </w:r>
            <w:r w:rsidR="00721070">
              <w:rPr>
                <w:noProof/>
                <w:webHidden/>
              </w:rPr>
              <w:instrText xml:space="preserve"> PAGEREF _Toc129176477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1B3B1C8C" w14:textId="266CB9F9" w:rsidR="00721070" w:rsidRDefault="00000000">
          <w:pPr>
            <w:pStyle w:val="Sisluet2"/>
            <w:rPr>
              <w:rFonts w:asciiTheme="minorHAnsi" w:eastAsiaTheme="minorEastAsia" w:hAnsiTheme="minorHAnsi" w:cstheme="minorBidi"/>
              <w:noProof/>
              <w:sz w:val="22"/>
              <w:szCs w:val="22"/>
              <w:lang w:eastAsia="fi-FI"/>
            </w:rPr>
          </w:pPr>
          <w:hyperlink w:anchor="_Toc129176478" w:history="1">
            <w:r w:rsidR="00721070" w:rsidRPr="007E07F5">
              <w:rPr>
                <w:rStyle w:val="Hyperlinkki"/>
                <w:noProof/>
              </w:rPr>
              <w:t>3.3</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Käyttöintensiteetti</w:t>
            </w:r>
            <w:r w:rsidR="00721070">
              <w:rPr>
                <w:noProof/>
                <w:webHidden/>
              </w:rPr>
              <w:tab/>
            </w:r>
            <w:r w:rsidR="00721070">
              <w:rPr>
                <w:noProof/>
                <w:webHidden/>
              </w:rPr>
              <w:fldChar w:fldCharType="begin"/>
            </w:r>
            <w:r w:rsidR="00721070">
              <w:rPr>
                <w:noProof/>
                <w:webHidden/>
              </w:rPr>
              <w:instrText xml:space="preserve"> PAGEREF _Toc129176478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45C2FA41" w14:textId="17AA016E" w:rsidR="00721070" w:rsidRDefault="00000000">
          <w:pPr>
            <w:pStyle w:val="Sisluet2"/>
            <w:rPr>
              <w:rFonts w:asciiTheme="minorHAnsi" w:eastAsiaTheme="minorEastAsia" w:hAnsiTheme="minorHAnsi" w:cstheme="minorBidi"/>
              <w:noProof/>
              <w:sz w:val="22"/>
              <w:szCs w:val="22"/>
              <w:lang w:eastAsia="fi-FI"/>
            </w:rPr>
          </w:pPr>
          <w:hyperlink w:anchor="_Toc129176479" w:history="1">
            <w:r w:rsidR="00721070" w:rsidRPr="007E07F5">
              <w:rPr>
                <w:rStyle w:val="Hyperlinkki"/>
                <w:noProof/>
              </w:rPr>
              <w:t>3.4</w:t>
            </w:r>
            <w:r w:rsidR="00721070">
              <w:rPr>
                <w:rFonts w:asciiTheme="minorHAnsi" w:eastAsiaTheme="minorEastAsia" w:hAnsiTheme="minorHAnsi" w:cstheme="minorBidi"/>
                <w:noProof/>
                <w:sz w:val="22"/>
                <w:szCs w:val="22"/>
                <w:lang w:eastAsia="fi-FI"/>
              </w:rPr>
              <w:tab/>
            </w:r>
            <w:r w:rsidR="00721070" w:rsidRPr="007E07F5">
              <w:rPr>
                <w:rStyle w:val="Hyperlinkki"/>
                <w:noProof/>
              </w:rPr>
              <w:t>Kapasiteettivaatimukset</w:t>
            </w:r>
            <w:r w:rsidR="00721070">
              <w:rPr>
                <w:noProof/>
                <w:webHidden/>
              </w:rPr>
              <w:tab/>
            </w:r>
            <w:r w:rsidR="00721070">
              <w:rPr>
                <w:noProof/>
                <w:webHidden/>
              </w:rPr>
              <w:fldChar w:fldCharType="begin"/>
            </w:r>
            <w:r w:rsidR="00721070">
              <w:rPr>
                <w:noProof/>
                <w:webHidden/>
              </w:rPr>
              <w:instrText xml:space="preserve"> PAGEREF _Toc129176479 \h </w:instrText>
            </w:r>
            <w:r w:rsidR="00721070">
              <w:rPr>
                <w:noProof/>
                <w:webHidden/>
              </w:rPr>
            </w:r>
            <w:r w:rsidR="00721070">
              <w:rPr>
                <w:noProof/>
                <w:webHidden/>
              </w:rPr>
              <w:fldChar w:fldCharType="separate"/>
            </w:r>
            <w:r w:rsidR="00721070">
              <w:rPr>
                <w:noProof/>
                <w:webHidden/>
              </w:rPr>
              <w:t>3</w:t>
            </w:r>
            <w:r w:rsidR="00721070">
              <w:rPr>
                <w:noProof/>
                <w:webHidden/>
              </w:rPr>
              <w:fldChar w:fldCharType="end"/>
            </w:r>
          </w:hyperlink>
        </w:p>
        <w:p w14:paraId="64076FD2" w14:textId="0396593A" w:rsidR="00721070" w:rsidRDefault="00000000">
          <w:pPr>
            <w:pStyle w:val="Sisluet2"/>
            <w:rPr>
              <w:rFonts w:asciiTheme="minorHAnsi" w:eastAsiaTheme="minorEastAsia" w:hAnsiTheme="minorHAnsi" w:cstheme="minorBidi"/>
              <w:noProof/>
              <w:sz w:val="22"/>
              <w:szCs w:val="22"/>
              <w:lang w:eastAsia="fi-FI"/>
            </w:rPr>
          </w:pPr>
          <w:hyperlink w:anchor="_Toc129176480" w:history="1">
            <w:r w:rsidR="00721070" w:rsidRPr="007E07F5">
              <w:rPr>
                <w:rStyle w:val="Hyperlinkki"/>
                <w:noProof/>
              </w:rPr>
              <w:t>3.5</w:t>
            </w:r>
            <w:r w:rsidR="00721070">
              <w:rPr>
                <w:rFonts w:asciiTheme="minorHAnsi" w:eastAsiaTheme="minorEastAsia" w:hAnsiTheme="minorHAnsi" w:cstheme="minorBidi"/>
                <w:noProof/>
                <w:sz w:val="22"/>
                <w:szCs w:val="22"/>
                <w:lang w:eastAsia="fi-FI"/>
              </w:rPr>
              <w:tab/>
            </w:r>
            <w:r w:rsidR="00721070" w:rsidRPr="007E07F5">
              <w:rPr>
                <w:rStyle w:val="Hyperlinkki"/>
                <w:noProof/>
              </w:rPr>
              <w:t>Tiedostot ja asetustiedostot</w:t>
            </w:r>
            <w:r w:rsidR="00721070">
              <w:rPr>
                <w:noProof/>
                <w:webHidden/>
              </w:rPr>
              <w:tab/>
            </w:r>
            <w:r w:rsidR="00721070">
              <w:rPr>
                <w:noProof/>
                <w:webHidden/>
              </w:rPr>
              <w:fldChar w:fldCharType="begin"/>
            </w:r>
            <w:r w:rsidR="00721070">
              <w:rPr>
                <w:noProof/>
                <w:webHidden/>
              </w:rPr>
              <w:instrText xml:space="preserve"> PAGEREF _Toc129176480 \h </w:instrText>
            </w:r>
            <w:r w:rsidR="00721070">
              <w:rPr>
                <w:noProof/>
                <w:webHidden/>
              </w:rPr>
            </w:r>
            <w:r w:rsidR="00721070">
              <w:rPr>
                <w:noProof/>
                <w:webHidden/>
              </w:rPr>
              <w:fldChar w:fldCharType="separate"/>
            </w:r>
            <w:r w:rsidR="00721070">
              <w:rPr>
                <w:noProof/>
                <w:webHidden/>
              </w:rPr>
              <w:t>4</w:t>
            </w:r>
            <w:r w:rsidR="00721070">
              <w:rPr>
                <w:noProof/>
                <w:webHidden/>
              </w:rPr>
              <w:fldChar w:fldCharType="end"/>
            </w:r>
          </w:hyperlink>
        </w:p>
        <w:p w14:paraId="0C59ADD3" w14:textId="0418ECC7" w:rsidR="00721070" w:rsidRDefault="00000000">
          <w:pPr>
            <w:pStyle w:val="Sisluet1"/>
            <w:rPr>
              <w:rFonts w:asciiTheme="minorHAnsi" w:eastAsiaTheme="minorEastAsia" w:hAnsiTheme="minorHAnsi" w:cstheme="minorBidi"/>
              <w:noProof/>
              <w:sz w:val="22"/>
              <w:szCs w:val="22"/>
              <w:lang w:eastAsia="fi-FI"/>
            </w:rPr>
          </w:pPr>
          <w:hyperlink w:anchor="_Toc129176481" w:history="1">
            <w:r w:rsidR="00721070" w:rsidRPr="007E07F5">
              <w:rPr>
                <w:rStyle w:val="Hyperlinkki"/>
                <w:noProof/>
              </w:rPr>
              <w:t>4</w:t>
            </w:r>
            <w:r w:rsidR="00721070">
              <w:rPr>
                <w:rFonts w:asciiTheme="minorHAnsi" w:eastAsiaTheme="minorEastAsia" w:hAnsiTheme="minorHAnsi" w:cstheme="minorBidi"/>
                <w:noProof/>
                <w:sz w:val="22"/>
                <w:szCs w:val="22"/>
                <w:lang w:eastAsia="fi-FI"/>
              </w:rPr>
              <w:tab/>
            </w:r>
            <w:r w:rsidR="00721070" w:rsidRPr="007E07F5">
              <w:rPr>
                <w:rStyle w:val="Hyperlinkki"/>
                <w:noProof/>
              </w:rPr>
              <w:t>Toiminnot</w:t>
            </w:r>
            <w:r w:rsidR="00721070">
              <w:rPr>
                <w:noProof/>
                <w:webHidden/>
              </w:rPr>
              <w:tab/>
            </w:r>
            <w:r w:rsidR="00721070">
              <w:rPr>
                <w:noProof/>
                <w:webHidden/>
              </w:rPr>
              <w:fldChar w:fldCharType="begin"/>
            </w:r>
            <w:r w:rsidR="00721070">
              <w:rPr>
                <w:noProof/>
                <w:webHidden/>
              </w:rPr>
              <w:instrText xml:space="preserve"> PAGEREF _Toc129176481 \h </w:instrText>
            </w:r>
            <w:r w:rsidR="00721070">
              <w:rPr>
                <w:noProof/>
                <w:webHidden/>
              </w:rPr>
            </w:r>
            <w:r w:rsidR="00721070">
              <w:rPr>
                <w:noProof/>
                <w:webHidden/>
              </w:rPr>
              <w:fldChar w:fldCharType="separate"/>
            </w:r>
            <w:r w:rsidR="00721070">
              <w:rPr>
                <w:noProof/>
                <w:webHidden/>
              </w:rPr>
              <w:t>4</w:t>
            </w:r>
            <w:r w:rsidR="00721070">
              <w:rPr>
                <w:noProof/>
                <w:webHidden/>
              </w:rPr>
              <w:fldChar w:fldCharType="end"/>
            </w:r>
          </w:hyperlink>
        </w:p>
        <w:p w14:paraId="676E25A8" w14:textId="096DBD6F" w:rsidR="00721070" w:rsidRDefault="00000000">
          <w:pPr>
            <w:pStyle w:val="Sisluet2"/>
            <w:rPr>
              <w:rFonts w:asciiTheme="minorHAnsi" w:eastAsiaTheme="minorEastAsia" w:hAnsiTheme="minorHAnsi" w:cstheme="minorBidi"/>
              <w:noProof/>
              <w:sz w:val="22"/>
              <w:szCs w:val="22"/>
              <w:lang w:eastAsia="fi-FI"/>
            </w:rPr>
          </w:pPr>
          <w:hyperlink w:anchor="_Toc129176482" w:history="1">
            <w:r w:rsidR="00721070" w:rsidRPr="007E07F5">
              <w:rPr>
                <w:rStyle w:val="Hyperlinkki"/>
                <w:noProof/>
              </w:rPr>
              <w:t>4.1</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Käyttäjä voi tallentaa tehtäviä</w:t>
            </w:r>
            <w:r w:rsidR="00721070">
              <w:rPr>
                <w:noProof/>
                <w:webHidden/>
              </w:rPr>
              <w:tab/>
            </w:r>
            <w:r w:rsidR="00721070">
              <w:rPr>
                <w:noProof/>
                <w:webHidden/>
              </w:rPr>
              <w:fldChar w:fldCharType="begin"/>
            </w:r>
            <w:r w:rsidR="00721070">
              <w:rPr>
                <w:noProof/>
                <w:webHidden/>
              </w:rPr>
              <w:instrText xml:space="preserve"> PAGEREF _Toc129176482 \h </w:instrText>
            </w:r>
            <w:r w:rsidR="00721070">
              <w:rPr>
                <w:noProof/>
                <w:webHidden/>
              </w:rPr>
            </w:r>
            <w:r w:rsidR="00721070">
              <w:rPr>
                <w:noProof/>
                <w:webHidden/>
              </w:rPr>
              <w:fldChar w:fldCharType="separate"/>
            </w:r>
            <w:r w:rsidR="00721070">
              <w:rPr>
                <w:noProof/>
                <w:webHidden/>
              </w:rPr>
              <w:t>4</w:t>
            </w:r>
            <w:r w:rsidR="00721070">
              <w:rPr>
                <w:noProof/>
                <w:webHidden/>
              </w:rPr>
              <w:fldChar w:fldCharType="end"/>
            </w:r>
          </w:hyperlink>
        </w:p>
        <w:p w14:paraId="07A78C1B" w14:textId="68D2050F" w:rsidR="00721070" w:rsidRDefault="00000000">
          <w:pPr>
            <w:pStyle w:val="Sisluet2"/>
            <w:rPr>
              <w:rFonts w:asciiTheme="minorHAnsi" w:eastAsiaTheme="minorEastAsia" w:hAnsiTheme="minorHAnsi" w:cstheme="minorBidi"/>
              <w:noProof/>
              <w:sz w:val="22"/>
              <w:szCs w:val="22"/>
              <w:lang w:eastAsia="fi-FI"/>
            </w:rPr>
          </w:pPr>
          <w:hyperlink w:anchor="_Toc129176483" w:history="1">
            <w:r w:rsidR="00721070" w:rsidRPr="007E07F5">
              <w:rPr>
                <w:rStyle w:val="Hyperlinkki"/>
                <w:noProof/>
              </w:rPr>
              <w:t>4.2</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Käyttäjä voi luokitella tehtäviä.</w:t>
            </w:r>
            <w:r w:rsidR="00721070">
              <w:rPr>
                <w:noProof/>
                <w:webHidden/>
              </w:rPr>
              <w:tab/>
            </w:r>
            <w:r w:rsidR="00721070">
              <w:rPr>
                <w:noProof/>
                <w:webHidden/>
              </w:rPr>
              <w:fldChar w:fldCharType="begin"/>
            </w:r>
            <w:r w:rsidR="00721070">
              <w:rPr>
                <w:noProof/>
                <w:webHidden/>
              </w:rPr>
              <w:instrText xml:space="preserve"> PAGEREF _Toc129176483 \h </w:instrText>
            </w:r>
            <w:r w:rsidR="00721070">
              <w:rPr>
                <w:noProof/>
                <w:webHidden/>
              </w:rPr>
            </w:r>
            <w:r w:rsidR="00721070">
              <w:rPr>
                <w:noProof/>
                <w:webHidden/>
              </w:rPr>
              <w:fldChar w:fldCharType="separate"/>
            </w:r>
            <w:r w:rsidR="00721070">
              <w:rPr>
                <w:noProof/>
                <w:webHidden/>
              </w:rPr>
              <w:t>4</w:t>
            </w:r>
            <w:r w:rsidR="00721070">
              <w:rPr>
                <w:noProof/>
                <w:webHidden/>
              </w:rPr>
              <w:fldChar w:fldCharType="end"/>
            </w:r>
          </w:hyperlink>
        </w:p>
        <w:p w14:paraId="41B694C4" w14:textId="7C9AC706" w:rsidR="00721070" w:rsidRDefault="00000000">
          <w:pPr>
            <w:pStyle w:val="Sisluet2"/>
            <w:rPr>
              <w:rFonts w:asciiTheme="minorHAnsi" w:eastAsiaTheme="minorEastAsia" w:hAnsiTheme="minorHAnsi" w:cstheme="minorBidi"/>
              <w:noProof/>
              <w:sz w:val="22"/>
              <w:szCs w:val="22"/>
              <w:lang w:eastAsia="fi-FI"/>
            </w:rPr>
          </w:pPr>
          <w:hyperlink w:anchor="_Toc129176484" w:history="1">
            <w:r w:rsidR="00721070" w:rsidRPr="007E07F5">
              <w:rPr>
                <w:rStyle w:val="Hyperlinkki"/>
                <w:noProof/>
              </w:rPr>
              <w:t>4.3</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Käyttäjä voi seurata ja muuttaa niiden statusta</w:t>
            </w:r>
            <w:r w:rsidR="00721070">
              <w:rPr>
                <w:noProof/>
                <w:webHidden/>
              </w:rPr>
              <w:tab/>
            </w:r>
            <w:r w:rsidR="00721070">
              <w:rPr>
                <w:noProof/>
                <w:webHidden/>
              </w:rPr>
              <w:fldChar w:fldCharType="begin"/>
            </w:r>
            <w:r w:rsidR="00721070">
              <w:rPr>
                <w:noProof/>
                <w:webHidden/>
              </w:rPr>
              <w:instrText xml:space="preserve"> PAGEREF _Toc129176484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1475FC72" w14:textId="3123DBDF" w:rsidR="00721070" w:rsidRDefault="00000000">
          <w:pPr>
            <w:pStyle w:val="Sisluet1"/>
            <w:rPr>
              <w:rFonts w:asciiTheme="minorHAnsi" w:eastAsiaTheme="minorEastAsia" w:hAnsiTheme="minorHAnsi" w:cstheme="minorBidi"/>
              <w:noProof/>
              <w:sz w:val="22"/>
              <w:szCs w:val="22"/>
              <w:lang w:eastAsia="fi-FI"/>
            </w:rPr>
          </w:pPr>
          <w:hyperlink w:anchor="_Toc129176485" w:history="1">
            <w:r w:rsidR="00721070" w:rsidRPr="007E07F5">
              <w:rPr>
                <w:rStyle w:val="Hyperlinkki"/>
                <w:noProof/>
              </w:rPr>
              <w:t>5</w:t>
            </w:r>
            <w:r w:rsidR="00721070">
              <w:rPr>
                <w:rFonts w:asciiTheme="minorHAnsi" w:eastAsiaTheme="minorEastAsia" w:hAnsiTheme="minorHAnsi" w:cstheme="minorBidi"/>
                <w:noProof/>
                <w:sz w:val="22"/>
                <w:szCs w:val="22"/>
                <w:lang w:eastAsia="fi-FI"/>
              </w:rPr>
              <w:tab/>
            </w:r>
            <w:r w:rsidR="00721070" w:rsidRPr="007E07F5">
              <w:rPr>
                <w:rStyle w:val="Hyperlinkki"/>
                <w:noProof/>
              </w:rPr>
              <w:t>Ulkoiset liittymät</w:t>
            </w:r>
            <w:r w:rsidR="00721070">
              <w:rPr>
                <w:noProof/>
                <w:webHidden/>
              </w:rPr>
              <w:tab/>
            </w:r>
            <w:r w:rsidR="00721070">
              <w:rPr>
                <w:noProof/>
                <w:webHidden/>
              </w:rPr>
              <w:fldChar w:fldCharType="begin"/>
            </w:r>
            <w:r w:rsidR="00721070">
              <w:rPr>
                <w:noProof/>
                <w:webHidden/>
              </w:rPr>
              <w:instrText xml:space="preserve"> PAGEREF _Toc129176485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0D6261B5" w14:textId="78C513EE" w:rsidR="00721070" w:rsidRDefault="00000000">
          <w:pPr>
            <w:pStyle w:val="Sisluet2"/>
            <w:rPr>
              <w:rFonts w:asciiTheme="minorHAnsi" w:eastAsiaTheme="minorEastAsia" w:hAnsiTheme="minorHAnsi" w:cstheme="minorBidi"/>
              <w:noProof/>
              <w:sz w:val="22"/>
              <w:szCs w:val="22"/>
              <w:lang w:eastAsia="fi-FI"/>
            </w:rPr>
          </w:pPr>
          <w:hyperlink w:anchor="_Toc129176486" w:history="1">
            <w:r w:rsidR="00721070" w:rsidRPr="007E07F5">
              <w:rPr>
                <w:rStyle w:val="Hyperlinkki"/>
                <w:noProof/>
              </w:rPr>
              <w:t>5.1</w:t>
            </w:r>
            <w:r w:rsidR="00721070">
              <w:rPr>
                <w:rFonts w:asciiTheme="minorHAnsi" w:eastAsiaTheme="minorEastAsia" w:hAnsiTheme="minorHAnsi" w:cstheme="minorBidi"/>
                <w:noProof/>
                <w:sz w:val="22"/>
                <w:szCs w:val="22"/>
                <w:lang w:eastAsia="fi-FI"/>
              </w:rPr>
              <w:tab/>
            </w:r>
            <w:r w:rsidR="00721070" w:rsidRPr="007E07F5">
              <w:rPr>
                <w:rStyle w:val="Hyperlinkki"/>
                <w:noProof/>
              </w:rPr>
              <w:t>Laitteistoliittymät</w:t>
            </w:r>
            <w:r w:rsidR="00721070">
              <w:rPr>
                <w:noProof/>
                <w:webHidden/>
              </w:rPr>
              <w:tab/>
            </w:r>
            <w:r w:rsidR="00721070">
              <w:rPr>
                <w:noProof/>
                <w:webHidden/>
              </w:rPr>
              <w:fldChar w:fldCharType="begin"/>
            </w:r>
            <w:r w:rsidR="00721070">
              <w:rPr>
                <w:noProof/>
                <w:webHidden/>
              </w:rPr>
              <w:instrText xml:space="preserve"> PAGEREF _Toc129176486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124B0A63" w14:textId="4B1FA295" w:rsidR="00721070" w:rsidRDefault="00000000">
          <w:pPr>
            <w:pStyle w:val="Sisluet2"/>
            <w:rPr>
              <w:rFonts w:asciiTheme="minorHAnsi" w:eastAsiaTheme="minorEastAsia" w:hAnsiTheme="minorHAnsi" w:cstheme="minorBidi"/>
              <w:noProof/>
              <w:sz w:val="22"/>
              <w:szCs w:val="22"/>
              <w:lang w:eastAsia="fi-FI"/>
            </w:rPr>
          </w:pPr>
          <w:hyperlink w:anchor="_Toc129176487" w:history="1">
            <w:r w:rsidR="00721070" w:rsidRPr="007E07F5">
              <w:rPr>
                <w:rStyle w:val="Hyperlinkki"/>
                <w:noProof/>
              </w:rPr>
              <w:t>5.2</w:t>
            </w:r>
            <w:r w:rsidR="00721070">
              <w:rPr>
                <w:rFonts w:asciiTheme="minorHAnsi" w:eastAsiaTheme="minorEastAsia" w:hAnsiTheme="minorHAnsi" w:cstheme="minorBidi"/>
                <w:noProof/>
                <w:sz w:val="22"/>
                <w:szCs w:val="22"/>
                <w:lang w:eastAsia="fi-FI"/>
              </w:rPr>
              <w:tab/>
            </w:r>
            <w:r w:rsidR="00721070" w:rsidRPr="007E07F5">
              <w:rPr>
                <w:rStyle w:val="Hyperlinkki"/>
                <w:noProof/>
              </w:rPr>
              <w:t>Ohjelmistoliittymät</w:t>
            </w:r>
            <w:r w:rsidR="00721070">
              <w:rPr>
                <w:noProof/>
                <w:webHidden/>
              </w:rPr>
              <w:tab/>
            </w:r>
            <w:r w:rsidR="00721070">
              <w:rPr>
                <w:noProof/>
                <w:webHidden/>
              </w:rPr>
              <w:fldChar w:fldCharType="begin"/>
            </w:r>
            <w:r w:rsidR="00721070">
              <w:rPr>
                <w:noProof/>
                <w:webHidden/>
              </w:rPr>
              <w:instrText xml:space="preserve"> PAGEREF _Toc129176487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63DA4331" w14:textId="7B8CCCFF" w:rsidR="00721070" w:rsidRDefault="00000000">
          <w:pPr>
            <w:pStyle w:val="Sisluet2"/>
            <w:rPr>
              <w:rFonts w:asciiTheme="minorHAnsi" w:eastAsiaTheme="minorEastAsia" w:hAnsiTheme="minorHAnsi" w:cstheme="minorBidi"/>
              <w:noProof/>
              <w:sz w:val="22"/>
              <w:szCs w:val="22"/>
              <w:lang w:eastAsia="fi-FI"/>
            </w:rPr>
          </w:pPr>
          <w:hyperlink w:anchor="_Toc129176488" w:history="1">
            <w:r w:rsidR="00721070" w:rsidRPr="007E07F5">
              <w:rPr>
                <w:rStyle w:val="Hyperlinkki"/>
                <w:noProof/>
              </w:rPr>
              <w:t>5.3</w:t>
            </w:r>
            <w:r w:rsidR="00721070">
              <w:rPr>
                <w:rFonts w:asciiTheme="minorHAnsi" w:eastAsiaTheme="minorEastAsia" w:hAnsiTheme="minorHAnsi" w:cstheme="minorBidi"/>
                <w:noProof/>
                <w:sz w:val="22"/>
                <w:szCs w:val="22"/>
                <w:lang w:eastAsia="fi-FI"/>
              </w:rPr>
              <w:tab/>
            </w:r>
            <w:r w:rsidR="00721070" w:rsidRPr="007E07F5">
              <w:rPr>
                <w:rStyle w:val="Hyperlinkki"/>
                <w:noProof/>
              </w:rPr>
              <w:t>Tietoliikenneliittymät</w:t>
            </w:r>
            <w:r w:rsidR="00721070">
              <w:rPr>
                <w:noProof/>
                <w:webHidden/>
              </w:rPr>
              <w:tab/>
            </w:r>
            <w:r w:rsidR="00721070">
              <w:rPr>
                <w:noProof/>
                <w:webHidden/>
              </w:rPr>
              <w:fldChar w:fldCharType="begin"/>
            </w:r>
            <w:r w:rsidR="00721070">
              <w:rPr>
                <w:noProof/>
                <w:webHidden/>
              </w:rPr>
              <w:instrText xml:space="preserve"> PAGEREF _Toc129176488 \h </w:instrText>
            </w:r>
            <w:r w:rsidR="00721070">
              <w:rPr>
                <w:noProof/>
                <w:webHidden/>
              </w:rPr>
            </w:r>
            <w:r w:rsidR="00721070">
              <w:rPr>
                <w:noProof/>
                <w:webHidden/>
              </w:rPr>
              <w:fldChar w:fldCharType="separate"/>
            </w:r>
            <w:r w:rsidR="00721070">
              <w:rPr>
                <w:noProof/>
                <w:webHidden/>
              </w:rPr>
              <w:t>5</w:t>
            </w:r>
            <w:r w:rsidR="00721070">
              <w:rPr>
                <w:noProof/>
                <w:webHidden/>
              </w:rPr>
              <w:fldChar w:fldCharType="end"/>
            </w:r>
          </w:hyperlink>
        </w:p>
        <w:p w14:paraId="475096BA" w14:textId="04327567" w:rsidR="00721070" w:rsidRDefault="00000000">
          <w:pPr>
            <w:pStyle w:val="Sisluet1"/>
            <w:rPr>
              <w:rFonts w:asciiTheme="minorHAnsi" w:eastAsiaTheme="minorEastAsia" w:hAnsiTheme="minorHAnsi" w:cstheme="minorBidi"/>
              <w:noProof/>
              <w:sz w:val="22"/>
              <w:szCs w:val="22"/>
              <w:lang w:eastAsia="fi-FI"/>
            </w:rPr>
          </w:pPr>
          <w:hyperlink w:anchor="_Toc129176489" w:history="1">
            <w:r w:rsidR="00721070" w:rsidRPr="007E07F5">
              <w:rPr>
                <w:rStyle w:val="Hyperlinkki"/>
                <w:noProof/>
              </w:rPr>
              <w:t>6</w:t>
            </w:r>
            <w:r w:rsidR="00721070">
              <w:rPr>
                <w:rFonts w:asciiTheme="minorHAnsi" w:eastAsiaTheme="minorEastAsia" w:hAnsiTheme="minorHAnsi" w:cstheme="minorBidi"/>
                <w:noProof/>
                <w:sz w:val="22"/>
                <w:szCs w:val="22"/>
                <w:lang w:eastAsia="fi-FI"/>
              </w:rPr>
              <w:tab/>
            </w:r>
            <w:r w:rsidR="00721070" w:rsidRPr="007E07F5">
              <w:rPr>
                <w:rStyle w:val="Hyperlinkki"/>
                <w:noProof/>
              </w:rPr>
              <w:t>Muut ominaisuudet</w:t>
            </w:r>
            <w:r w:rsidR="00721070">
              <w:rPr>
                <w:noProof/>
                <w:webHidden/>
              </w:rPr>
              <w:tab/>
            </w:r>
            <w:r w:rsidR="00721070">
              <w:rPr>
                <w:noProof/>
                <w:webHidden/>
              </w:rPr>
              <w:fldChar w:fldCharType="begin"/>
            </w:r>
            <w:r w:rsidR="00721070">
              <w:rPr>
                <w:noProof/>
                <w:webHidden/>
              </w:rPr>
              <w:instrText xml:space="preserve"> PAGEREF _Toc129176489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79B334EF" w14:textId="1313F695" w:rsidR="00721070" w:rsidRDefault="00000000">
          <w:pPr>
            <w:pStyle w:val="Sisluet2"/>
            <w:rPr>
              <w:rFonts w:asciiTheme="minorHAnsi" w:eastAsiaTheme="minorEastAsia" w:hAnsiTheme="minorHAnsi" w:cstheme="minorBidi"/>
              <w:noProof/>
              <w:sz w:val="22"/>
              <w:szCs w:val="22"/>
              <w:lang w:eastAsia="fi-FI"/>
            </w:rPr>
          </w:pPr>
          <w:hyperlink w:anchor="_Toc129176490" w:history="1">
            <w:r w:rsidR="00721070" w:rsidRPr="007E07F5">
              <w:rPr>
                <w:rStyle w:val="Hyperlinkki"/>
                <w:noProof/>
              </w:rPr>
              <w:t>6.1</w:t>
            </w:r>
            <w:r w:rsidR="00721070">
              <w:rPr>
                <w:rFonts w:asciiTheme="minorHAnsi" w:eastAsiaTheme="minorEastAsia" w:hAnsiTheme="minorHAnsi" w:cstheme="minorBidi"/>
                <w:noProof/>
                <w:sz w:val="22"/>
                <w:szCs w:val="22"/>
                <w:lang w:eastAsia="fi-FI"/>
              </w:rPr>
              <w:tab/>
            </w:r>
            <w:r w:rsidR="00721070" w:rsidRPr="007E07F5">
              <w:rPr>
                <w:rStyle w:val="Hyperlinkki"/>
                <w:noProof/>
              </w:rPr>
              <w:t>Suorituskyky ja vasteajat</w:t>
            </w:r>
            <w:r w:rsidR="00721070">
              <w:rPr>
                <w:noProof/>
                <w:webHidden/>
              </w:rPr>
              <w:tab/>
            </w:r>
            <w:r w:rsidR="00721070">
              <w:rPr>
                <w:noProof/>
                <w:webHidden/>
              </w:rPr>
              <w:fldChar w:fldCharType="begin"/>
            </w:r>
            <w:r w:rsidR="00721070">
              <w:rPr>
                <w:noProof/>
                <w:webHidden/>
              </w:rPr>
              <w:instrText xml:space="preserve"> PAGEREF _Toc129176490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6B02AD15" w14:textId="5660291A" w:rsidR="00721070" w:rsidRDefault="00000000">
          <w:pPr>
            <w:pStyle w:val="Sisluet2"/>
            <w:rPr>
              <w:rFonts w:asciiTheme="minorHAnsi" w:eastAsiaTheme="minorEastAsia" w:hAnsiTheme="minorHAnsi" w:cstheme="minorBidi"/>
              <w:noProof/>
              <w:sz w:val="22"/>
              <w:szCs w:val="22"/>
              <w:lang w:eastAsia="fi-FI"/>
            </w:rPr>
          </w:pPr>
          <w:hyperlink w:anchor="_Toc129176491" w:history="1">
            <w:r w:rsidR="00721070" w:rsidRPr="007E07F5">
              <w:rPr>
                <w:rStyle w:val="Hyperlinkki"/>
                <w:noProof/>
              </w:rPr>
              <w:t>6.2</w:t>
            </w:r>
            <w:r w:rsidR="00721070">
              <w:rPr>
                <w:rFonts w:asciiTheme="minorHAnsi" w:eastAsiaTheme="minorEastAsia" w:hAnsiTheme="minorHAnsi" w:cstheme="minorBidi"/>
                <w:noProof/>
                <w:sz w:val="22"/>
                <w:szCs w:val="22"/>
                <w:lang w:eastAsia="fi-FI"/>
              </w:rPr>
              <w:tab/>
            </w:r>
            <w:r w:rsidR="00721070" w:rsidRPr="007E07F5">
              <w:rPr>
                <w:rStyle w:val="Hyperlinkki"/>
                <w:noProof/>
              </w:rPr>
              <w:t>Saavutettavuus (Availability), toipuminen, turvallisuus, suojaukset</w:t>
            </w:r>
            <w:r w:rsidR="00721070">
              <w:rPr>
                <w:noProof/>
                <w:webHidden/>
              </w:rPr>
              <w:tab/>
            </w:r>
            <w:r w:rsidR="00721070">
              <w:rPr>
                <w:noProof/>
                <w:webHidden/>
              </w:rPr>
              <w:fldChar w:fldCharType="begin"/>
            </w:r>
            <w:r w:rsidR="00721070">
              <w:rPr>
                <w:noProof/>
                <w:webHidden/>
              </w:rPr>
              <w:instrText xml:space="preserve"> PAGEREF _Toc129176491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60B6ECFF" w14:textId="7792E390" w:rsidR="00721070" w:rsidRDefault="00000000">
          <w:pPr>
            <w:pStyle w:val="Sisluet2"/>
            <w:rPr>
              <w:rFonts w:asciiTheme="minorHAnsi" w:eastAsiaTheme="minorEastAsia" w:hAnsiTheme="minorHAnsi" w:cstheme="minorBidi"/>
              <w:noProof/>
              <w:sz w:val="22"/>
              <w:szCs w:val="22"/>
              <w:lang w:eastAsia="fi-FI"/>
            </w:rPr>
          </w:pPr>
          <w:hyperlink w:anchor="_Toc129176492" w:history="1">
            <w:r w:rsidR="00721070" w:rsidRPr="007E07F5">
              <w:rPr>
                <w:rStyle w:val="Hyperlinkki"/>
                <w:noProof/>
              </w:rPr>
              <w:t>6.3</w:t>
            </w:r>
            <w:r w:rsidR="00721070">
              <w:rPr>
                <w:rFonts w:asciiTheme="minorHAnsi" w:eastAsiaTheme="minorEastAsia" w:hAnsiTheme="minorHAnsi" w:cstheme="minorBidi"/>
                <w:noProof/>
                <w:sz w:val="22"/>
                <w:szCs w:val="22"/>
                <w:lang w:eastAsia="fi-FI"/>
              </w:rPr>
              <w:tab/>
            </w:r>
            <w:r w:rsidR="00721070" w:rsidRPr="007E07F5">
              <w:rPr>
                <w:rStyle w:val="Hyperlinkki"/>
                <w:noProof/>
              </w:rPr>
              <w:t>Ylläpidettävyys</w:t>
            </w:r>
            <w:r w:rsidR="00721070">
              <w:rPr>
                <w:noProof/>
                <w:webHidden/>
              </w:rPr>
              <w:tab/>
            </w:r>
            <w:r w:rsidR="00721070">
              <w:rPr>
                <w:noProof/>
                <w:webHidden/>
              </w:rPr>
              <w:fldChar w:fldCharType="begin"/>
            </w:r>
            <w:r w:rsidR="00721070">
              <w:rPr>
                <w:noProof/>
                <w:webHidden/>
              </w:rPr>
              <w:instrText xml:space="preserve"> PAGEREF _Toc129176492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64AEE1E7" w14:textId="52AE3454" w:rsidR="00721070" w:rsidRDefault="00000000">
          <w:pPr>
            <w:pStyle w:val="Sisluet2"/>
            <w:rPr>
              <w:rFonts w:asciiTheme="minorHAnsi" w:eastAsiaTheme="minorEastAsia" w:hAnsiTheme="minorHAnsi" w:cstheme="minorBidi"/>
              <w:noProof/>
              <w:sz w:val="22"/>
              <w:szCs w:val="22"/>
              <w:lang w:eastAsia="fi-FI"/>
            </w:rPr>
          </w:pPr>
          <w:hyperlink w:anchor="_Toc129176493" w:history="1">
            <w:r w:rsidR="00721070" w:rsidRPr="007E07F5">
              <w:rPr>
                <w:rStyle w:val="Hyperlinkki"/>
                <w:noProof/>
              </w:rPr>
              <w:t>6.4</w:t>
            </w:r>
            <w:r w:rsidR="00721070">
              <w:rPr>
                <w:rFonts w:asciiTheme="minorHAnsi" w:eastAsiaTheme="minorEastAsia" w:hAnsiTheme="minorHAnsi" w:cstheme="minorBidi"/>
                <w:noProof/>
                <w:sz w:val="22"/>
                <w:szCs w:val="22"/>
                <w:lang w:eastAsia="fi-FI"/>
              </w:rPr>
              <w:tab/>
            </w:r>
            <w:r w:rsidR="00721070" w:rsidRPr="007E07F5">
              <w:rPr>
                <w:rStyle w:val="Hyperlinkki"/>
                <w:noProof/>
              </w:rPr>
              <w:t>Siirrettävyys ja yhteensopivuus</w:t>
            </w:r>
            <w:r w:rsidR="00721070">
              <w:rPr>
                <w:noProof/>
                <w:webHidden/>
              </w:rPr>
              <w:tab/>
            </w:r>
            <w:r w:rsidR="00721070">
              <w:rPr>
                <w:noProof/>
                <w:webHidden/>
              </w:rPr>
              <w:fldChar w:fldCharType="begin"/>
            </w:r>
            <w:r w:rsidR="00721070">
              <w:rPr>
                <w:noProof/>
                <w:webHidden/>
              </w:rPr>
              <w:instrText xml:space="preserve"> PAGEREF _Toc129176493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241D5102" w14:textId="6621C66C" w:rsidR="00721070" w:rsidRDefault="00000000">
          <w:pPr>
            <w:pStyle w:val="Sisluet2"/>
            <w:rPr>
              <w:rFonts w:asciiTheme="minorHAnsi" w:eastAsiaTheme="minorEastAsia" w:hAnsiTheme="minorHAnsi" w:cstheme="minorBidi"/>
              <w:noProof/>
              <w:sz w:val="22"/>
              <w:szCs w:val="22"/>
              <w:lang w:eastAsia="fi-FI"/>
            </w:rPr>
          </w:pPr>
          <w:hyperlink w:anchor="_Toc129176494" w:history="1">
            <w:r w:rsidR="00721070" w:rsidRPr="007E07F5">
              <w:rPr>
                <w:rStyle w:val="Hyperlinkki"/>
                <w:noProof/>
              </w:rPr>
              <w:t>6.5</w:t>
            </w:r>
            <w:r w:rsidR="00721070">
              <w:rPr>
                <w:rFonts w:asciiTheme="minorHAnsi" w:eastAsiaTheme="minorEastAsia" w:hAnsiTheme="minorHAnsi" w:cstheme="minorBidi"/>
                <w:noProof/>
                <w:sz w:val="22"/>
                <w:szCs w:val="22"/>
                <w:lang w:eastAsia="fi-FI"/>
              </w:rPr>
              <w:tab/>
            </w:r>
            <w:r w:rsidR="00721070" w:rsidRPr="007E07F5">
              <w:rPr>
                <w:rStyle w:val="Hyperlinkki"/>
                <w:noProof/>
              </w:rPr>
              <w:t>Operointi</w:t>
            </w:r>
            <w:r w:rsidR="00721070">
              <w:rPr>
                <w:noProof/>
                <w:webHidden/>
              </w:rPr>
              <w:tab/>
            </w:r>
            <w:r w:rsidR="00721070">
              <w:rPr>
                <w:noProof/>
                <w:webHidden/>
              </w:rPr>
              <w:fldChar w:fldCharType="begin"/>
            </w:r>
            <w:r w:rsidR="00721070">
              <w:rPr>
                <w:noProof/>
                <w:webHidden/>
              </w:rPr>
              <w:instrText xml:space="preserve"> PAGEREF _Toc129176494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13B97765" w14:textId="34EA40B7" w:rsidR="00721070" w:rsidRDefault="00000000">
          <w:pPr>
            <w:pStyle w:val="Sisluet2"/>
            <w:rPr>
              <w:rFonts w:asciiTheme="minorHAnsi" w:eastAsiaTheme="minorEastAsia" w:hAnsiTheme="minorHAnsi" w:cstheme="minorBidi"/>
              <w:noProof/>
              <w:sz w:val="22"/>
              <w:szCs w:val="22"/>
              <w:lang w:eastAsia="fi-FI"/>
            </w:rPr>
          </w:pPr>
          <w:hyperlink w:anchor="_Toc129176495" w:history="1">
            <w:r w:rsidR="00721070" w:rsidRPr="007E07F5">
              <w:rPr>
                <w:rStyle w:val="Hyperlinkki"/>
                <w:noProof/>
              </w:rPr>
              <w:t>6.6</w:t>
            </w:r>
            <w:r w:rsidR="00721070">
              <w:rPr>
                <w:rFonts w:asciiTheme="minorHAnsi" w:eastAsiaTheme="minorEastAsia" w:hAnsiTheme="minorHAnsi" w:cstheme="minorBidi"/>
                <w:noProof/>
                <w:sz w:val="22"/>
                <w:szCs w:val="22"/>
                <w:lang w:eastAsia="fi-FI"/>
              </w:rPr>
              <w:tab/>
            </w:r>
            <w:r w:rsidR="00721070" w:rsidRPr="007E07F5">
              <w:rPr>
                <w:rStyle w:val="Hyperlinkki"/>
                <w:noProof/>
              </w:rPr>
              <w:t>Käytettävyys (Usability), käytön tehokkuus, käyttäjien tyytyväisyys</w:t>
            </w:r>
            <w:r w:rsidR="00721070">
              <w:rPr>
                <w:noProof/>
                <w:webHidden/>
              </w:rPr>
              <w:tab/>
            </w:r>
            <w:r w:rsidR="00721070">
              <w:rPr>
                <w:noProof/>
                <w:webHidden/>
              </w:rPr>
              <w:fldChar w:fldCharType="begin"/>
            </w:r>
            <w:r w:rsidR="00721070">
              <w:rPr>
                <w:noProof/>
                <w:webHidden/>
              </w:rPr>
              <w:instrText xml:space="preserve"> PAGEREF _Toc129176495 \h </w:instrText>
            </w:r>
            <w:r w:rsidR="00721070">
              <w:rPr>
                <w:noProof/>
                <w:webHidden/>
              </w:rPr>
            </w:r>
            <w:r w:rsidR="00721070">
              <w:rPr>
                <w:noProof/>
                <w:webHidden/>
              </w:rPr>
              <w:fldChar w:fldCharType="separate"/>
            </w:r>
            <w:r w:rsidR="00721070">
              <w:rPr>
                <w:noProof/>
                <w:webHidden/>
              </w:rPr>
              <w:t>6</w:t>
            </w:r>
            <w:r w:rsidR="00721070">
              <w:rPr>
                <w:noProof/>
                <w:webHidden/>
              </w:rPr>
              <w:fldChar w:fldCharType="end"/>
            </w:r>
          </w:hyperlink>
        </w:p>
        <w:p w14:paraId="4D2623F9" w14:textId="057C58F4" w:rsidR="00721070" w:rsidRDefault="00000000">
          <w:pPr>
            <w:pStyle w:val="Sisluet1"/>
            <w:rPr>
              <w:rFonts w:asciiTheme="minorHAnsi" w:eastAsiaTheme="minorEastAsia" w:hAnsiTheme="minorHAnsi" w:cstheme="minorBidi"/>
              <w:noProof/>
              <w:sz w:val="22"/>
              <w:szCs w:val="22"/>
              <w:lang w:eastAsia="fi-FI"/>
            </w:rPr>
          </w:pPr>
          <w:hyperlink w:anchor="_Toc129176496" w:history="1">
            <w:r w:rsidR="00721070" w:rsidRPr="007E07F5">
              <w:rPr>
                <w:rStyle w:val="Hyperlinkki"/>
                <w:noProof/>
              </w:rPr>
              <w:t>7</w:t>
            </w:r>
            <w:r w:rsidR="00721070">
              <w:rPr>
                <w:rFonts w:asciiTheme="minorHAnsi" w:eastAsiaTheme="minorEastAsia" w:hAnsiTheme="minorHAnsi" w:cstheme="minorBidi"/>
                <w:noProof/>
                <w:sz w:val="22"/>
                <w:szCs w:val="22"/>
                <w:lang w:eastAsia="fi-FI"/>
              </w:rPr>
              <w:tab/>
            </w:r>
            <w:r w:rsidR="00721070" w:rsidRPr="007E07F5">
              <w:rPr>
                <w:rStyle w:val="Hyperlinkki"/>
                <w:noProof/>
              </w:rPr>
              <w:t>Jatkokehitysajatuksia</w:t>
            </w:r>
            <w:r w:rsidR="00721070">
              <w:rPr>
                <w:noProof/>
                <w:webHidden/>
              </w:rPr>
              <w:tab/>
            </w:r>
            <w:r w:rsidR="00721070">
              <w:rPr>
                <w:noProof/>
                <w:webHidden/>
              </w:rPr>
              <w:fldChar w:fldCharType="begin"/>
            </w:r>
            <w:r w:rsidR="00721070">
              <w:rPr>
                <w:noProof/>
                <w:webHidden/>
              </w:rPr>
              <w:instrText xml:space="preserve"> PAGEREF _Toc129176496 \h </w:instrText>
            </w:r>
            <w:r w:rsidR="00721070">
              <w:rPr>
                <w:noProof/>
                <w:webHidden/>
              </w:rPr>
            </w:r>
            <w:r w:rsidR="00721070">
              <w:rPr>
                <w:noProof/>
                <w:webHidden/>
              </w:rPr>
              <w:fldChar w:fldCharType="separate"/>
            </w:r>
            <w:r w:rsidR="00721070">
              <w:rPr>
                <w:noProof/>
                <w:webHidden/>
              </w:rPr>
              <w:t>7</w:t>
            </w:r>
            <w:r w:rsidR="00721070">
              <w:rPr>
                <w:noProof/>
                <w:webHidden/>
              </w:rPr>
              <w:fldChar w:fldCharType="end"/>
            </w:r>
          </w:hyperlink>
        </w:p>
        <w:p w14:paraId="4B3EEFD5" w14:textId="7C061BE7" w:rsidR="00721070" w:rsidRDefault="00000000">
          <w:pPr>
            <w:pStyle w:val="Sisluet2"/>
            <w:rPr>
              <w:rFonts w:asciiTheme="minorHAnsi" w:eastAsiaTheme="minorEastAsia" w:hAnsiTheme="minorHAnsi" w:cstheme="minorBidi"/>
              <w:noProof/>
              <w:sz w:val="22"/>
              <w:szCs w:val="22"/>
              <w:lang w:eastAsia="fi-FI"/>
            </w:rPr>
          </w:pPr>
          <w:hyperlink w:anchor="_Toc129176497" w:history="1">
            <w:r w:rsidR="00721070" w:rsidRPr="007E07F5">
              <w:rPr>
                <w:rStyle w:val="Hyperlinkki"/>
                <w:noProof/>
              </w:rPr>
              <w:t>7.1</w:t>
            </w:r>
            <w:r w:rsidR="00721070">
              <w:rPr>
                <w:rFonts w:asciiTheme="minorHAnsi" w:eastAsiaTheme="minorEastAsia" w:hAnsiTheme="minorHAnsi" w:cstheme="minorBidi"/>
                <w:noProof/>
                <w:sz w:val="22"/>
                <w:szCs w:val="22"/>
                <w:lang w:eastAsia="fi-FI"/>
              </w:rPr>
              <w:tab/>
            </w:r>
            <w:r w:rsidR="00721070" w:rsidRPr="007E07F5">
              <w:rPr>
                <w:rStyle w:val="Hyperlinkki"/>
                <w:noProof/>
              </w:rPr>
              <w:t>Käyttäjienhallinta + hierarkia</w:t>
            </w:r>
            <w:r w:rsidR="00721070">
              <w:rPr>
                <w:noProof/>
                <w:webHidden/>
              </w:rPr>
              <w:tab/>
            </w:r>
            <w:r w:rsidR="00721070">
              <w:rPr>
                <w:noProof/>
                <w:webHidden/>
              </w:rPr>
              <w:fldChar w:fldCharType="begin"/>
            </w:r>
            <w:r w:rsidR="00721070">
              <w:rPr>
                <w:noProof/>
                <w:webHidden/>
              </w:rPr>
              <w:instrText xml:space="preserve"> PAGEREF _Toc129176497 \h </w:instrText>
            </w:r>
            <w:r w:rsidR="00721070">
              <w:rPr>
                <w:noProof/>
                <w:webHidden/>
              </w:rPr>
            </w:r>
            <w:r w:rsidR="00721070">
              <w:rPr>
                <w:noProof/>
                <w:webHidden/>
              </w:rPr>
              <w:fldChar w:fldCharType="separate"/>
            </w:r>
            <w:r w:rsidR="00721070">
              <w:rPr>
                <w:noProof/>
                <w:webHidden/>
              </w:rPr>
              <w:t>7</w:t>
            </w:r>
            <w:r w:rsidR="00721070">
              <w:rPr>
                <w:noProof/>
                <w:webHidden/>
              </w:rPr>
              <w:fldChar w:fldCharType="end"/>
            </w:r>
          </w:hyperlink>
        </w:p>
        <w:p w14:paraId="48839931" w14:textId="2D563B3F" w:rsidR="00721070" w:rsidRDefault="00000000">
          <w:pPr>
            <w:pStyle w:val="Sisluet2"/>
            <w:rPr>
              <w:rFonts w:asciiTheme="minorHAnsi" w:eastAsiaTheme="minorEastAsia" w:hAnsiTheme="minorHAnsi" w:cstheme="minorBidi"/>
              <w:noProof/>
              <w:sz w:val="22"/>
              <w:szCs w:val="22"/>
              <w:lang w:eastAsia="fi-FI"/>
            </w:rPr>
          </w:pPr>
          <w:hyperlink w:anchor="_Toc129176498" w:history="1">
            <w:r w:rsidR="00721070" w:rsidRPr="007E07F5">
              <w:rPr>
                <w:rStyle w:val="Hyperlinkki"/>
                <w:noProof/>
              </w:rPr>
              <w:t>7.2</w:t>
            </w:r>
            <w:r w:rsidR="00721070">
              <w:rPr>
                <w:rFonts w:asciiTheme="minorHAnsi" w:eastAsiaTheme="minorEastAsia" w:hAnsiTheme="minorHAnsi" w:cstheme="minorBidi"/>
                <w:noProof/>
                <w:sz w:val="22"/>
                <w:szCs w:val="22"/>
                <w:lang w:eastAsia="fi-FI"/>
              </w:rPr>
              <w:tab/>
            </w:r>
            <w:r w:rsidR="00721070" w:rsidRPr="007E07F5">
              <w:rPr>
                <w:rStyle w:val="Hyperlinkki"/>
                <w:noProof/>
              </w:rPr>
              <w:t>Tietosisältö</w:t>
            </w:r>
            <w:r w:rsidR="00721070">
              <w:rPr>
                <w:noProof/>
                <w:webHidden/>
              </w:rPr>
              <w:tab/>
            </w:r>
            <w:r w:rsidR="00721070">
              <w:rPr>
                <w:noProof/>
                <w:webHidden/>
              </w:rPr>
              <w:fldChar w:fldCharType="begin"/>
            </w:r>
            <w:r w:rsidR="00721070">
              <w:rPr>
                <w:noProof/>
                <w:webHidden/>
              </w:rPr>
              <w:instrText xml:space="preserve"> PAGEREF _Toc129176498 \h </w:instrText>
            </w:r>
            <w:r w:rsidR="00721070">
              <w:rPr>
                <w:noProof/>
                <w:webHidden/>
              </w:rPr>
            </w:r>
            <w:r w:rsidR="00721070">
              <w:rPr>
                <w:noProof/>
                <w:webHidden/>
              </w:rPr>
              <w:fldChar w:fldCharType="separate"/>
            </w:r>
            <w:r w:rsidR="00721070">
              <w:rPr>
                <w:noProof/>
                <w:webHidden/>
              </w:rPr>
              <w:t>8</w:t>
            </w:r>
            <w:r w:rsidR="00721070">
              <w:rPr>
                <w:noProof/>
                <w:webHidden/>
              </w:rPr>
              <w:fldChar w:fldCharType="end"/>
            </w:r>
          </w:hyperlink>
        </w:p>
        <w:p w14:paraId="7B98CC55" w14:textId="5BE77C61" w:rsidR="00721070" w:rsidRDefault="00000000">
          <w:pPr>
            <w:pStyle w:val="Sisluet2"/>
            <w:rPr>
              <w:rFonts w:asciiTheme="minorHAnsi" w:eastAsiaTheme="minorEastAsia" w:hAnsiTheme="minorHAnsi" w:cstheme="minorBidi"/>
              <w:noProof/>
              <w:sz w:val="22"/>
              <w:szCs w:val="22"/>
              <w:lang w:eastAsia="fi-FI"/>
            </w:rPr>
          </w:pPr>
          <w:hyperlink w:anchor="_Toc129176499" w:history="1">
            <w:r w:rsidR="00721070" w:rsidRPr="007E07F5">
              <w:rPr>
                <w:rStyle w:val="Hyperlinkki"/>
                <w:noProof/>
              </w:rPr>
              <w:t>7.3</w:t>
            </w:r>
            <w:r w:rsidR="00721070">
              <w:rPr>
                <w:rFonts w:asciiTheme="minorHAnsi" w:eastAsiaTheme="minorEastAsia" w:hAnsiTheme="minorHAnsi" w:cstheme="minorBidi"/>
                <w:noProof/>
                <w:sz w:val="22"/>
                <w:szCs w:val="22"/>
                <w:lang w:eastAsia="fi-FI"/>
              </w:rPr>
              <w:tab/>
            </w:r>
            <w:r w:rsidR="00721070" w:rsidRPr="007E07F5">
              <w:rPr>
                <w:rStyle w:val="Hyperlinkki"/>
                <w:noProof/>
              </w:rPr>
              <w:t>Tietokantojen salaus ja palvelimelle tai vast. lataus</w:t>
            </w:r>
            <w:r w:rsidR="00721070">
              <w:rPr>
                <w:noProof/>
                <w:webHidden/>
              </w:rPr>
              <w:tab/>
            </w:r>
            <w:r w:rsidR="00721070">
              <w:rPr>
                <w:noProof/>
                <w:webHidden/>
              </w:rPr>
              <w:fldChar w:fldCharType="begin"/>
            </w:r>
            <w:r w:rsidR="00721070">
              <w:rPr>
                <w:noProof/>
                <w:webHidden/>
              </w:rPr>
              <w:instrText xml:space="preserve"> PAGEREF _Toc129176499 \h </w:instrText>
            </w:r>
            <w:r w:rsidR="00721070">
              <w:rPr>
                <w:noProof/>
                <w:webHidden/>
              </w:rPr>
            </w:r>
            <w:r w:rsidR="00721070">
              <w:rPr>
                <w:noProof/>
                <w:webHidden/>
              </w:rPr>
              <w:fldChar w:fldCharType="separate"/>
            </w:r>
            <w:r w:rsidR="00721070">
              <w:rPr>
                <w:noProof/>
                <w:webHidden/>
              </w:rPr>
              <w:t>8</w:t>
            </w:r>
            <w:r w:rsidR="00721070">
              <w:rPr>
                <w:noProof/>
                <w:webHidden/>
              </w:rPr>
              <w:fldChar w:fldCharType="end"/>
            </w:r>
          </w:hyperlink>
        </w:p>
        <w:p w14:paraId="2FE3C96C" w14:textId="6E3F26E3" w:rsidR="00721070" w:rsidRDefault="00000000">
          <w:pPr>
            <w:pStyle w:val="Sisluet1"/>
            <w:rPr>
              <w:rFonts w:asciiTheme="minorHAnsi" w:eastAsiaTheme="minorEastAsia" w:hAnsiTheme="minorHAnsi" w:cstheme="minorBidi"/>
              <w:noProof/>
              <w:sz w:val="22"/>
              <w:szCs w:val="22"/>
              <w:lang w:eastAsia="fi-FI"/>
            </w:rPr>
          </w:pPr>
          <w:hyperlink w:anchor="_Toc129176500" w:history="1">
            <w:r w:rsidR="00721070" w:rsidRPr="007E07F5">
              <w:rPr>
                <w:rStyle w:val="Hyperlinkki"/>
                <w:noProof/>
              </w:rPr>
              <w:t>Luokkakaavio</w:t>
            </w:r>
            <w:r w:rsidR="00721070">
              <w:rPr>
                <w:noProof/>
                <w:webHidden/>
              </w:rPr>
              <w:tab/>
            </w:r>
            <w:r w:rsidR="00721070">
              <w:rPr>
                <w:noProof/>
                <w:webHidden/>
              </w:rPr>
              <w:fldChar w:fldCharType="begin"/>
            </w:r>
            <w:r w:rsidR="00721070">
              <w:rPr>
                <w:noProof/>
                <w:webHidden/>
              </w:rPr>
              <w:instrText xml:space="preserve"> PAGEREF _Toc129176500 \h </w:instrText>
            </w:r>
            <w:r w:rsidR="00721070">
              <w:rPr>
                <w:noProof/>
                <w:webHidden/>
              </w:rPr>
            </w:r>
            <w:r w:rsidR="00721070">
              <w:rPr>
                <w:noProof/>
                <w:webHidden/>
              </w:rPr>
              <w:fldChar w:fldCharType="separate"/>
            </w:r>
            <w:r w:rsidR="00721070">
              <w:rPr>
                <w:noProof/>
                <w:webHidden/>
              </w:rPr>
              <w:t>9</w:t>
            </w:r>
            <w:r w:rsidR="00721070">
              <w:rPr>
                <w:noProof/>
                <w:webHidden/>
              </w:rPr>
              <w:fldChar w:fldCharType="end"/>
            </w:r>
          </w:hyperlink>
        </w:p>
        <w:p w14:paraId="09913E64" w14:textId="50B3077B" w:rsidR="00253754" w:rsidRPr="001D17E7" w:rsidRDefault="00253754" w:rsidP="0091710D">
          <w:r w:rsidRPr="001D17E7">
            <w:rPr>
              <w:b/>
            </w:rPr>
            <w:fldChar w:fldCharType="end"/>
          </w:r>
        </w:p>
      </w:sdtContent>
    </w:sdt>
    <w:p w14:paraId="06EB8E67" w14:textId="77777777" w:rsidR="00E362F5" w:rsidRPr="001D17E7" w:rsidRDefault="00E362F5" w:rsidP="0091710D"/>
    <w:p w14:paraId="15C2B19F" w14:textId="77777777" w:rsidR="00FF7A3E" w:rsidRPr="001D17E7" w:rsidRDefault="00FF7A3E" w:rsidP="0091710D">
      <w:pPr>
        <w:sectPr w:rsidR="00FF7A3E" w:rsidRPr="001D17E7" w:rsidSect="0025514C">
          <w:headerReference w:type="default" r:id="rId12"/>
          <w:pgSz w:w="11906" w:h="16838"/>
          <w:pgMar w:top="1134" w:right="1134" w:bottom="1134" w:left="1701" w:header="567" w:footer="567" w:gutter="0"/>
          <w:pgNumType w:start="1"/>
          <w:cols w:space="708"/>
          <w:docGrid w:linePitch="360"/>
        </w:sectPr>
      </w:pPr>
    </w:p>
    <w:p w14:paraId="6924CB6C" w14:textId="560ADBB6" w:rsidR="003C46D8" w:rsidRPr="001D17E7" w:rsidRDefault="009958A3" w:rsidP="0091710D">
      <w:pPr>
        <w:pStyle w:val="Otsikko1"/>
      </w:pPr>
      <w:bookmarkStart w:id="0" w:name="_Toc295830000"/>
      <w:bookmarkStart w:id="1" w:name="_Toc129176465"/>
      <w:bookmarkEnd w:id="0"/>
      <w:r w:rsidRPr="001D17E7">
        <w:lastRenderedPageBreak/>
        <w:t>Johdanto</w:t>
      </w:r>
      <w:bookmarkEnd w:id="1"/>
    </w:p>
    <w:p w14:paraId="0CB2120B" w14:textId="5556F2F2" w:rsidR="00925268" w:rsidRPr="001D17E7" w:rsidRDefault="009958A3" w:rsidP="00F24EE6">
      <w:pPr>
        <w:pStyle w:val="Otsikko2"/>
      </w:pPr>
      <w:bookmarkStart w:id="2" w:name="_Toc129176466"/>
      <w:r w:rsidRPr="001D17E7">
        <w:t>Tarkoitus ja kattavuus</w:t>
      </w:r>
      <w:bookmarkEnd w:id="2"/>
      <w:r w:rsidR="003509AD" w:rsidRPr="001D17E7">
        <w:t xml:space="preserve"> </w:t>
      </w:r>
    </w:p>
    <w:p w14:paraId="63A8EB5C" w14:textId="55F2603E" w:rsidR="00953957" w:rsidRPr="001D17E7" w:rsidRDefault="00953957" w:rsidP="00CA2DA8">
      <w:pPr>
        <w:ind w:left="576"/>
      </w:pPr>
      <w:r w:rsidRPr="001D17E7">
        <w:t xml:space="preserve">Tämän dokumentin tarkoitus on kuvata ohjelmistoa </w:t>
      </w:r>
      <w:proofErr w:type="spellStart"/>
      <w:r w:rsidRPr="001D17E7">
        <w:t>Hieno_Kanban</w:t>
      </w:r>
      <w:proofErr w:type="spellEnd"/>
      <w:r w:rsidR="00CA2DA8" w:rsidRPr="001D17E7">
        <w:t>, sen vaatimuksia, määritelmiä ja toimintoja</w:t>
      </w:r>
      <w:r w:rsidRPr="001D17E7">
        <w:t xml:space="preserve">. </w:t>
      </w:r>
      <w:r w:rsidR="00CA2DA8" w:rsidRPr="001D17E7">
        <w:t>Ohjelmisto on tarkoitettu osaksi Ohjelmistokehitys ja Olio-ohjelmointi kursseja.</w:t>
      </w:r>
    </w:p>
    <w:p w14:paraId="60453813" w14:textId="2D758A51" w:rsidR="009958A3" w:rsidRPr="001D17E7" w:rsidRDefault="009958A3" w:rsidP="009958A3">
      <w:pPr>
        <w:pStyle w:val="Otsikko2"/>
      </w:pPr>
      <w:bookmarkStart w:id="3" w:name="_Toc129176467"/>
      <w:r w:rsidRPr="001D17E7">
        <w:t>Tuote ja ympäristö</w:t>
      </w:r>
      <w:bookmarkEnd w:id="3"/>
    </w:p>
    <w:p w14:paraId="00CECBB1" w14:textId="77777777" w:rsidR="00C47808" w:rsidRPr="001D17E7" w:rsidRDefault="00C47808" w:rsidP="00C47808">
      <w:pPr>
        <w:ind w:left="576"/>
      </w:pPr>
      <w:r w:rsidRPr="001D17E7">
        <w:t xml:space="preserve">Järjestelmä on tarkoitettu monialaiseksi tehtävien hallintajärjestelmäksi, seuraten Lean-periaatteita. </w:t>
      </w:r>
    </w:p>
    <w:p w14:paraId="11480FFC" w14:textId="17919834" w:rsidR="00C47808" w:rsidRPr="001D17E7" w:rsidRDefault="00C47808" w:rsidP="00C47808">
      <w:pPr>
        <w:ind w:left="576"/>
      </w:pPr>
      <w:r w:rsidRPr="001D17E7">
        <w:t xml:space="preserve">Järjestelmää on tarkoitus käyttää Windows pohjaisilla tietokoneilla paikallisesti.  </w:t>
      </w:r>
    </w:p>
    <w:p w14:paraId="4B10F225" w14:textId="4CFA7B03" w:rsidR="009958A3" w:rsidRDefault="009958A3" w:rsidP="009958A3">
      <w:pPr>
        <w:pStyle w:val="Otsikko2"/>
      </w:pPr>
      <w:bookmarkStart w:id="4" w:name="_Toc129176468"/>
      <w:r w:rsidRPr="001D17E7">
        <w:t>Yleiskatsaus dokumenttiin</w:t>
      </w:r>
      <w:bookmarkEnd w:id="4"/>
    </w:p>
    <w:p w14:paraId="7B719999" w14:textId="4BD24D95" w:rsidR="000D1694" w:rsidRPr="000D1694" w:rsidRDefault="000D1694" w:rsidP="000D1694">
      <w:pPr>
        <w:ind w:left="576"/>
      </w:pPr>
      <w:r>
        <w:t xml:space="preserve">Tässä dokumentissa käsitellään </w:t>
      </w:r>
      <w:proofErr w:type="spellStart"/>
      <w:r>
        <w:t>Hieno_Kanban</w:t>
      </w:r>
      <w:proofErr w:type="spellEnd"/>
      <w:r>
        <w:t xml:space="preserve"> ohjelmiston vaatimuksia, määritelmiä, toimintoja ja taustaa suhteellisen yleisellä ja tiiviillä tavalla. Dokumentissa kuvataan myös ohjelmiston käyttäjä ja käyttötarkoitus ja potentiaalisia jatkokehitys ideoita.  </w:t>
      </w:r>
    </w:p>
    <w:p w14:paraId="6718D428" w14:textId="77777777" w:rsidR="00C47808" w:rsidRPr="001D17E7" w:rsidRDefault="00C47808" w:rsidP="00C47808">
      <w:pPr>
        <w:ind w:left="432"/>
      </w:pPr>
    </w:p>
    <w:p w14:paraId="474699FC" w14:textId="77777777" w:rsidR="00CA2DA8" w:rsidRPr="001D17E7" w:rsidRDefault="00CA2DA8" w:rsidP="00CA2DA8">
      <w:pPr>
        <w:ind w:left="432"/>
      </w:pPr>
    </w:p>
    <w:p w14:paraId="1EBD989B" w14:textId="77777777" w:rsidR="009958A3" w:rsidRPr="001D17E7" w:rsidRDefault="009958A3">
      <w:pPr>
        <w:spacing w:before="0" w:after="240"/>
        <w:rPr>
          <w:rFonts w:eastAsiaTheme="majorEastAsia"/>
          <w:b/>
          <w:bCs/>
          <w:sz w:val="28"/>
          <w:szCs w:val="28"/>
        </w:rPr>
      </w:pPr>
      <w:r w:rsidRPr="001D17E7">
        <w:br w:type="page"/>
      </w:r>
    </w:p>
    <w:p w14:paraId="6426592B" w14:textId="55FE7AE5" w:rsidR="009958A3" w:rsidRPr="001D17E7" w:rsidRDefault="009958A3" w:rsidP="009958A3">
      <w:pPr>
        <w:pStyle w:val="Otsikko1"/>
      </w:pPr>
      <w:bookmarkStart w:id="5" w:name="_Toc129176469"/>
      <w:r w:rsidRPr="001D17E7">
        <w:lastRenderedPageBreak/>
        <w:t>Yleiskuvaus</w:t>
      </w:r>
      <w:bookmarkEnd w:id="5"/>
    </w:p>
    <w:p w14:paraId="2E37BDC2" w14:textId="120B815B" w:rsidR="009958A3" w:rsidRPr="001D17E7" w:rsidRDefault="009958A3" w:rsidP="009958A3">
      <w:pPr>
        <w:pStyle w:val="Otsikko2"/>
      </w:pPr>
      <w:bookmarkStart w:id="6" w:name="_Toc129176470"/>
      <w:r w:rsidRPr="001D17E7">
        <w:t>Ympäristö</w:t>
      </w:r>
      <w:bookmarkEnd w:id="6"/>
    </w:p>
    <w:p w14:paraId="5E6E2B84" w14:textId="0B4802BF" w:rsidR="00E3620E" w:rsidRPr="001D17E7" w:rsidRDefault="00B613A2" w:rsidP="00E10BDB">
      <w:pPr>
        <w:ind w:left="576"/>
      </w:pPr>
      <w:r w:rsidRPr="001D17E7">
        <w:t xml:space="preserve">Järjestelmää käytetään Windows pohjaisella tietokoneella paikallisesti. </w:t>
      </w:r>
      <w:r w:rsidR="002C521D" w:rsidRPr="001D17E7">
        <w:t>Kaikki järjestelmään liittyvät tiedostot ja tietokannat kulkevat paikallisesti mukana.</w:t>
      </w:r>
    </w:p>
    <w:p w14:paraId="2B778DF9" w14:textId="01474B44" w:rsidR="009958A3" w:rsidRPr="001D17E7" w:rsidRDefault="009958A3" w:rsidP="009958A3">
      <w:pPr>
        <w:pStyle w:val="Otsikko2"/>
      </w:pPr>
      <w:bookmarkStart w:id="7" w:name="_Toc129176471"/>
      <w:r w:rsidRPr="001D17E7">
        <w:t>Toiminta</w:t>
      </w:r>
      <w:bookmarkEnd w:id="7"/>
    </w:p>
    <w:p w14:paraId="271F110C" w14:textId="22B62B84" w:rsidR="00E3620E" w:rsidRPr="001D17E7" w:rsidRDefault="00E3620E" w:rsidP="00E10BDB">
      <w:pPr>
        <w:ind w:left="576"/>
      </w:pPr>
      <w:r w:rsidRPr="001D17E7">
        <w:t>Käyttäjä voi tallentaa tehtäviä, luokitella niitä, määrittää tekijän ja seurata niiden statusta.</w:t>
      </w:r>
      <w:r w:rsidR="00CA4301" w:rsidRPr="001D17E7">
        <w:t xml:space="preserve"> Kukin tehtävä on tehtävän statuksen mukaisessa ryhmässä.</w:t>
      </w:r>
    </w:p>
    <w:p w14:paraId="248E62C6" w14:textId="4C1FBA59" w:rsidR="009958A3" w:rsidRPr="001D17E7" w:rsidRDefault="009958A3" w:rsidP="009958A3">
      <w:pPr>
        <w:pStyle w:val="Otsikko2"/>
      </w:pPr>
      <w:bookmarkStart w:id="8" w:name="_Toc129176472"/>
      <w:r w:rsidRPr="001D17E7">
        <w:t>Käyttäjät</w:t>
      </w:r>
      <w:bookmarkEnd w:id="8"/>
    </w:p>
    <w:p w14:paraId="3C3804DF" w14:textId="69072172" w:rsidR="00E3620E" w:rsidRPr="001D17E7" w:rsidRDefault="00E3620E" w:rsidP="00B613A2">
      <w:pPr>
        <w:ind w:left="576"/>
      </w:pPr>
      <w:r w:rsidRPr="001D17E7">
        <w:t>Käyttäjät ovat työntekijöitä, jotka haluavat seurata etenemistään jossain projektissa</w:t>
      </w:r>
      <w:r w:rsidR="00A50DEA" w:rsidRPr="001D17E7">
        <w:t xml:space="preserve"> tai työtehtävissään</w:t>
      </w:r>
      <w:r w:rsidRPr="001D17E7">
        <w:t>.</w:t>
      </w:r>
    </w:p>
    <w:p w14:paraId="05700D31" w14:textId="1B74B9B5" w:rsidR="009958A3" w:rsidRPr="001D17E7" w:rsidRDefault="009958A3" w:rsidP="009958A3">
      <w:pPr>
        <w:pStyle w:val="Otsikko2"/>
      </w:pPr>
      <w:bookmarkStart w:id="9" w:name="_Toc129176473"/>
      <w:r w:rsidRPr="001D17E7">
        <w:t>Yleiset rajoitteet</w:t>
      </w:r>
      <w:bookmarkEnd w:id="9"/>
    </w:p>
    <w:p w14:paraId="68051A96" w14:textId="70481EDA" w:rsidR="001D17E7" w:rsidRPr="001D17E7" w:rsidRDefault="001D17E7" w:rsidP="001D17E7">
      <w:pPr>
        <w:ind w:left="576"/>
      </w:pPr>
      <w:r w:rsidRPr="001D17E7">
        <w:t xml:space="preserve">Rajoitteena on käytettävän tietokoneen suorituskyky. </w:t>
      </w:r>
    </w:p>
    <w:p w14:paraId="36B6BA50" w14:textId="5CD23262" w:rsidR="009958A3" w:rsidRDefault="009958A3" w:rsidP="009958A3">
      <w:pPr>
        <w:pStyle w:val="Otsikko2"/>
      </w:pPr>
      <w:bookmarkStart w:id="10" w:name="_Toc129176474"/>
      <w:r w:rsidRPr="001D17E7">
        <w:t>Oletukset ja riippuvuudet</w:t>
      </w:r>
      <w:bookmarkEnd w:id="10"/>
    </w:p>
    <w:p w14:paraId="06E3D46A" w14:textId="72087D75" w:rsidR="000C1B6A" w:rsidRPr="000C1B6A" w:rsidRDefault="000C1B6A" w:rsidP="000D1694">
      <w:pPr>
        <w:ind w:left="576"/>
      </w:pPr>
      <w:r>
        <w:t>Oletettavana on, että käytettävissä on Windows pohjainen tietokone, jolla on riittävä suorituskyky käyttää järjestelmää.</w:t>
      </w:r>
    </w:p>
    <w:p w14:paraId="27DD649E" w14:textId="77777777" w:rsidR="0040380E" w:rsidRPr="0040380E" w:rsidRDefault="0040380E" w:rsidP="0040380E">
      <w:pPr>
        <w:ind w:left="432"/>
      </w:pPr>
    </w:p>
    <w:p w14:paraId="7ABE8CA5" w14:textId="77777777" w:rsidR="009958A3" w:rsidRPr="001D17E7" w:rsidRDefault="009958A3">
      <w:pPr>
        <w:spacing w:before="0" w:after="240"/>
        <w:rPr>
          <w:rFonts w:eastAsiaTheme="majorEastAsia"/>
          <w:b/>
          <w:bCs/>
          <w:sz w:val="28"/>
          <w:szCs w:val="28"/>
        </w:rPr>
      </w:pPr>
      <w:r w:rsidRPr="001D17E7">
        <w:br w:type="page"/>
      </w:r>
    </w:p>
    <w:p w14:paraId="1B165AAB" w14:textId="43FA7746" w:rsidR="009958A3" w:rsidRPr="001D17E7" w:rsidRDefault="009958A3" w:rsidP="009958A3">
      <w:pPr>
        <w:pStyle w:val="Otsikko1"/>
      </w:pPr>
      <w:bookmarkStart w:id="11" w:name="_Toc129176475"/>
      <w:r w:rsidRPr="001D17E7">
        <w:lastRenderedPageBreak/>
        <w:t>Tiedot ja tietokanta</w:t>
      </w:r>
      <w:bookmarkEnd w:id="11"/>
    </w:p>
    <w:p w14:paraId="43A11029" w14:textId="66EBE7FF" w:rsidR="009958A3" w:rsidRPr="001D17E7" w:rsidRDefault="009958A3" w:rsidP="009958A3">
      <w:pPr>
        <w:pStyle w:val="Otsikko2"/>
      </w:pPr>
      <w:bookmarkStart w:id="12" w:name="_Toc129176476"/>
      <w:r w:rsidRPr="001D17E7">
        <w:t>Tietosisältö</w:t>
      </w:r>
      <w:bookmarkEnd w:id="12"/>
    </w:p>
    <w:p w14:paraId="03300A8A" w14:textId="666525E7" w:rsidR="00E3620E" w:rsidRPr="001D17E7" w:rsidRDefault="00E3620E" w:rsidP="00E10BDB">
      <w:pPr>
        <w:ind w:left="360"/>
      </w:pPr>
      <w:r w:rsidRPr="001D17E7">
        <w:t>Ohjelma tallen</w:t>
      </w:r>
      <w:r w:rsidR="00A50DEA" w:rsidRPr="001D17E7">
        <w:t>taa tietokantaan</w:t>
      </w:r>
      <w:r w:rsidRPr="001D17E7">
        <w:t>:</w:t>
      </w:r>
    </w:p>
    <w:p w14:paraId="516BFD36" w14:textId="6F12C5B6" w:rsidR="00A50DEA" w:rsidRPr="001D17E7" w:rsidRDefault="00A50DEA" w:rsidP="00E10BDB">
      <w:pPr>
        <w:pStyle w:val="Luettelokappale"/>
        <w:numPr>
          <w:ilvl w:val="0"/>
          <w:numId w:val="5"/>
        </w:numPr>
        <w:ind w:left="1080"/>
      </w:pPr>
      <w:r w:rsidRPr="001D17E7">
        <w:t>Käyttäjän nimen</w:t>
      </w:r>
    </w:p>
    <w:p w14:paraId="3E37BE4B" w14:textId="494ADB08" w:rsidR="00A50DEA" w:rsidRPr="001D17E7" w:rsidRDefault="00A50DEA" w:rsidP="00E10BDB">
      <w:pPr>
        <w:pStyle w:val="Luettelokappale"/>
        <w:numPr>
          <w:ilvl w:val="0"/>
          <w:numId w:val="5"/>
        </w:numPr>
        <w:ind w:left="1080"/>
      </w:pPr>
      <w:r w:rsidRPr="001D17E7">
        <w:t>Käyttäjä tunnuksen</w:t>
      </w:r>
    </w:p>
    <w:p w14:paraId="57C19A52" w14:textId="12F53DCF" w:rsidR="00A50DEA" w:rsidRPr="001D17E7" w:rsidRDefault="00A50DEA" w:rsidP="00E10BDB">
      <w:pPr>
        <w:pStyle w:val="Luettelokappale"/>
        <w:numPr>
          <w:ilvl w:val="0"/>
          <w:numId w:val="5"/>
        </w:numPr>
        <w:ind w:left="1080"/>
      </w:pPr>
      <w:r w:rsidRPr="001D17E7">
        <w:t>Käyttäjän salasanan</w:t>
      </w:r>
    </w:p>
    <w:p w14:paraId="6550EA5D" w14:textId="73016829" w:rsidR="00A50DEA" w:rsidRPr="001D17E7" w:rsidRDefault="00A50DEA" w:rsidP="00E10BDB">
      <w:pPr>
        <w:pStyle w:val="Luettelokappale"/>
        <w:numPr>
          <w:ilvl w:val="0"/>
          <w:numId w:val="5"/>
        </w:numPr>
        <w:ind w:left="1080"/>
      </w:pPr>
      <w:r w:rsidRPr="001D17E7">
        <w:t>Käyttäjän roolin</w:t>
      </w:r>
    </w:p>
    <w:p w14:paraId="74500390" w14:textId="57D01FEA" w:rsidR="00A50DEA" w:rsidRPr="001D17E7" w:rsidRDefault="00E3620E" w:rsidP="00E10BDB">
      <w:pPr>
        <w:pStyle w:val="Luettelokappale"/>
        <w:numPr>
          <w:ilvl w:val="0"/>
          <w:numId w:val="5"/>
        </w:numPr>
        <w:ind w:left="1080"/>
      </w:pPr>
      <w:r w:rsidRPr="001D17E7">
        <w:t>Tehtävän nimi</w:t>
      </w:r>
    </w:p>
    <w:p w14:paraId="6F1C9FBD" w14:textId="56EE4AE8" w:rsidR="00E3620E" w:rsidRPr="001D17E7" w:rsidRDefault="00E3620E" w:rsidP="00E10BDB">
      <w:pPr>
        <w:pStyle w:val="Luettelokappale"/>
        <w:numPr>
          <w:ilvl w:val="0"/>
          <w:numId w:val="5"/>
        </w:numPr>
        <w:ind w:left="1080"/>
      </w:pPr>
      <w:r w:rsidRPr="001D17E7">
        <w:t>Toteuttajan nimi</w:t>
      </w:r>
    </w:p>
    <w:p w14:paraId="0EBC92A2" w14:textId="2D9018F5" w:rsidR="00E3620E" w:rsidRPr="001D17E7" w:rsidRDefault="00E3620E" w:rsidP="00E10BDB">
      <w:pPr>
        <w:pStyle w:val="Luettelokappale"/>
        <w:numPr>
          <w:ilvl w:val="0"/>
          <w:numId w:val="5"/>
        </w:numPr>
        <w:ind w:left="1080"/>
      </w:pPr>
      <w:r w:rsidRPr="001D17E7">
        <w:t>Status</w:t>
      </w:r>
    </w:p>
    <w:p w14:paraId="0C1A37FD" w14:textId="7FCBD36C" w:rsidR="00E3620E" w:rsidRPr="001D17E7" w:rsidRDefault="00E3620E" w:rsidP="00E10BDB">
      <w:pPr>
        <w:pStyle w:val="Luettelokappale"/>
        <w:numPr>
          <w:ilvl w:val="0"/>
          <w:numId w:val="5"/>
        </w:numPr>
        <w:ind w:left="1080"/>
      </w:pPr>
      <w:r w:rsidRPr="001D17E7">
        <w:t>Tagi</w:t>
      </w:r>
    </w:p>
    <w:p w14:paraId="497ADBC2" w14:textId="4BA21CA0" w:rsidR="00E3620E" w:rsidRPr="001D17E7" w:rsidRDefault="00E3620E" w:rsidP="00E10BDB">
      <w:pPr>
        <w:pStyle w:val="Luettelokappale"/>
        <w:numPr>
          <w:ilvl w:val="0"/>
          <w:numId w:val="5"/>
        </w:numPr>
        <w:ind w:left="1080"/>
      </w:pPr>
      <w:r w:rsidRPr="001D17E7">
        <w:t>Luontipäivä</w:t>
      </w:r>
    </w:p>
    <w:p w14:paraId="14F5DE06" w14:textId="3797626F" w:rsidR="009958A3" w:rsidRPr="001D17E7" w:rsidRDefault="009958A3" w:rsidP="009958A3">
      <w:pPr>
        <w:pStyle w:val="Otsikko2"/>
      </w:pPr>
      <w:bookmarkStart w:id="13" w:name="_Toc129176477"/>
      <w:r w:rsidRPr="001D17E7">
        <w:t>Käsitteet omiin alakohtiinsa</w:t>
      </w:r>
      <w:bookmarkEnd w:id="13"/>
    </w:p>
    <w:p w14:paraId="2EE523B7" w14:textId="2797E6FE" w:rsidR="0040380E" w:rsidRPr="001D17E7" w:rsidRDefault="00953957" w:rsidP="0040380E">
      <w:pPr>
        <w:ind w:left="576"/>
      </w:pPr>
      <w:r w:rsidRPr="001D17E7">
        <w:t>Tagi</w:t>
      </w:r>
      <w:r w:rsidR="0040380E">
        <w:t xml:space="preserve"> -</w:t>
      </w:r>
      <w:r w:rsidRPr="001D17E7">
        <w:t xml:space="preserve"> on tehtävää kuvaava termi. </w:t>
      </w:r>
    </w:p>
    <w:p w14:paraId="37533996" w14:textId="7D4EA4D7" w:rsidR="009958A3" w:rsidRPr="001D17E7" w:rsidRDefault="009958A3" w:rsidP="009958A3">
      <w:pPr>
        <w:pStyle w:val="Otsikko2"/>
      </w:pPr>
      <w:bookmarkStart w:id="14" w:name="_Toc129176478"/>
      <w:r w:rsidRPr="001D17E7">
        <w:t>Käyttöintensiteetti</w:t>
      </w:r>
      <w:bookmarkEnd w:id="14"/>
    </w:p>
    <w:p w14:paraId="4D16B71A" w14:textId="7A30209F" w:rsidR="00362D96" w:rsidRPr="001D17E7" w:rsidRDefault="002C521D" w:rsidP="00E10BDB">
      <w:pPr>
        <w:ind w:left="576"/>
      </w:pPr>
      <w:r w:rsidRPr="001D17E7">
        <w:t xml:space="preserve">Järjestelmän tulee kestämään vähintään </w:t>
      </w:r>
      <w:r w:rsidR="003D58C0">
        <w:t>viisi</w:t>
      </w:r>
      <w:r w:rsidR="00362D96" w:rsidRPr="001D17E7">
        <w:t xml:space="preserve"> tapahtumaa päivässä</w:t>
      </w:r>
      <w:r w:rsidRPr="001D17E7">
        <w:t>, olkoot ne uuden tehtävän luonteja tai tehtävien muokkauksia.</w:t>
      </w:r>
    </w:p>
    <w:p w14:paraId="0ED50C2F" w14:textId="233D8E3C" w:rsidR="009958A3" w:rsidRPr="001D17E7" w:rsidRDefault="009958A3" w:rsidP="009958A3">
      <w:pPr>
        <w:pStyle w:val="Otsikko2"/>
      </w:pPr>
      <w:bookmarkStart w:id="15" w:name="_Toc129176479"/>
      <w:r w:rsidRPr="001D17E7">
        <w:t>Kapasiteettivaatimukset</w:t>
      </w:r>
      <w:bookmarkEnd w:id="15"/>
    </w:p>
    <w:p w14:paraId="0B864B79" w14:textId="7143EF78" w:rsidR="00362D96" w:rsidRPr="001D17E7" w:rsidRDefault="00362D96" w:rsidP="00E10BDB">
      <w:pPr>
        <w:ind w:left="576"/>
      </w:pPr>
      <w:r w:rsidRPr="001D17E7">
        <w:t>Järjestelmää tulee pystyä tallentamaan vähintään 100 tehtävää</w:t>
      </w:r>
      <w:r w:rsidR="002C521D" w:rsidRPr="001D17E7">
        <w:t xml:space="preserve"> ja </w:t>
      </w:r>
      <w:r w:rsidR="000521AB" w:rsidRPr="001D17E7">
        <w:t>käsitellä saman verran tietoa</w:t>
      </w:r>
      <w:r w:rsidRPr="001D17E7">
        <w:t>.</w:t>
      </w:r>
    </w:p>
    <w:p w14:paraId="1E410EA4" w14:textId="3BB1E078" w:rsidR="009958A3" w:rsidRPr="001D17E7" w:rsidRDefault="009958A3" w:rsidP="009958A3">
      <w:pPr>
        <w:pStyle w:val="Otsikko2"/>
      </w:pPr>
      <w:bookmarkStart w:id="16" w:name="_Toc129176480"/>
      <w:r w:rsidRPr="001D17E7">
        <w:lastRenderedPageBreak/>
        <w:t>Tiedostot ja asetustiedostot</w:t>
      </w:r>
      <w:bookmarkEnd w:id="16"/>
    </w:p>
    <w:p w14:paraId="72FC1537" w14:textId="09856B01" w:rsidR="00362D96" w:rsidRPr="0040380E" w:rsidRDefault="00362D96" w:rsidP="0040380E">
      <w:pPr>
        <w:spacing w:before="0" w:after="240"/>
        <w:ind w:left="432"/>
      </w:pPr>
      <w:r w:rsidRPr="001D17E7">
        <w:t>Ohjelma tallentaa tiedot paikallisesti</w:t>
      </w:r>
      <w:r w:rsidR="00A50DEA" w:rsidRPr="001D17E7">
        <w:t xml:space="preserve"> </w:t>
      </w:r>
      <w:proofErr w:type="spellStart"/>
      <w:r w:rsidR="00A50DEA" w:rsidRPr="001D17E7">
        <w:t>SQLite</w:t>
      </w:r>
      <w:proofErr w:type="spellEnd"/>
      <w:r w:rsidR="00A50DEA" w:rsidRPr="001D17E7">
        <w:t>-tietokant</w:t>
      </w:r>
      <w:r w:rsidR="001D17E7">
        <w:t>oihin</w:t>
      </w:r>
      <w:r w:rsidR="00A50DEA" w:rsidRPr="001D17E7">
        <w:t>.</w:t>
      </w:r>
      <w:r w:rsidR="001D17E7">
        <w:t xml:space="preserve"> Käyttäjät ja tehtävät omaansa, josta tehtävä tietokanta hakee myös käyttäjät-tietokannasta tekijän</w:t>
      </w:r>
      <w:r w:rsidR="0040380E">
        <w:t xml:space="preserve"> tunnuksen</w:t>
      </w:r>
      <w:r w:rsidR="001D17E7">
        <w:t xml:space="preserve">. </w:t>
      </w:r>
    </w:p>
    <w:p w14:paraId="40DB5975" w14:textId="7B269C6F" w:rsidR="009958A3" w:rsidRPr="001D17E7" w:rsidRDefault="009958A3" w:rsidP="009958A3">
      <w:pPr>
        <w:pStyle w:val="Otsikko1"/>
      </w:pPr>
      <w:bookmarkStart w:id="17" w:name="_Toc129176481"/>
      <w:r w:rsidRPr="001D17E7">
        <w:t>Toiminnot</w:t>
      </w:r>
      <w:bookmarkEnd w:id="17"/>
    </w:p>
    <w:p w14:paraId="3C928221" w14:textId="650C998A" w:rsidR="00362D96" w:rsidRPr="001D17E7" w:rsidRDefault="00DD340D" w:rsidP="00953957">
      <w:pPr>
        <w:pStyle w:val="Otsikko2"/>
      </w:pPr>
      <w:bookmarkStart w:id="18" w:name="_Toc129176482"/>
      <w:r w:rsidRPr="001D17E7">
        <w:t xml:space="preserve">Käyttäjä voi </w:t>
      </w:r>
      <w:r w:rsidR="00362D96" w:rsidRPr="001D17E7">
        <w:t>tallentaa tehtäviä</w:t>
      </w:r>
      <w:bookmarkEnd w:id="18"/>
    </w:p>
    <w:p w14:paraId="0058C800" w14:textId="10EE399B" w:rsidR="00D26B86" w:rsidRPr="001D17E7" w:rsidRDefault="00D26B86" w:rsidP="00D26B86">
      <w:pPr>
        <w:pStyle w:val="Perusteksti"/>
        <w:ind w:left="720"/>
      </w:pPr>
      <w:r w:rsidRPr="001D17E7">
        <w:t>Käyttäjän tulee pystyä luomaan vapaasti uusia tehtäviä tehtävävarastoon. Tehtävää luodessa käyttäjän tulee määrittää tehtävän nimi ja onko tehtävällä jotain aikamäärettä, jolloin tehtävä tulee olla tehtynä</w:t>
      </w:r>
      <w:r w:rsidR="00F35D2E" w:rsidRPr="001D17E7">
        <w:t>.</w:t>
      </w:r>
      <w:r w:rsidR="00AF3E45" w:rsidRPr="001D17E7">
        <w:t xml:space="preserve"> </w:t>
      </w:r>
      <w:r w:rsidR="00F35D2E" w:rsidRPr="001D17E7">
        <w:t>Tehtävällä ollessa</w:t>
      </w:r>
      <w:r w:rsidR="00AF3E45" w:rsidRPr="001D17E7">
        <w:t xml:space="preserve"> aikamääre</w:t>
      </w:r>
      <w:r w:rsidR="00F35D2E" w:rsidRPr="001D17E7">
        <w:t>,</w:t>
      </w:r>
      <w:r w:rsidR="00AF3E45" w:rsidRPr="001D17E7">
        <w:t xml:space="preserve"> tulee se näkyviin tehtävälistaukseen värikoodein</w:t>
      </w:r>
      <w:r w:rsidR="00F35D2E" w:rsidRPr="001D17E7">
        <w:t xml:space="preserve"> työn kiireellisyyden mukaan</w:t>
      </w:r>
      <w:r w:rsidRPr="001D17E7">
        <w:t>. Valinnaisesti käyttäjä voi lisätä tehtävään ylimääräistä tietoa tehtävästä ja mahdollisesti tarvittavia resursseja. Lisäksi käyttäjä pystyy luonti vaiheessa määrittämään tehtävän poikkeavan tilan, oletusarvoisesti tehtävä menee tehtävävarastoon.</w:t>
      </w:r>
    </w:p>
    <w:p w14:paraId="109AA478" w14:textId="57024C3B" w:rsidR="00362D96" w:rsidRPr="001D17E7" w:rsidRDefault="00DD340D" w:rsidP="00953957">
      <w:pPr>
        <w:pStyle w:val="Otsikko2"/>
      </w:pPr>
      <w:bookmarkStart w:id="19" w:name="_Toc129176483"/>
      <w:r w:rsidRPr="001D17E7">
        <w:t xml:space="preserve">Käyttäjä voi </w:t>
      </w:r>
      <w:r w:rsidR="00362D96" w:rsidRPr="001D17E7">
        <w:t xml:space="preserve">luokitella </w:t>
      </w:r>
      <w:r w:rsidR="007F58E6" w:rsidRPr="001D17E7">
        <w:t>tehtäviä</w:t>
      </w:r>
      <w:r w:rsidR="0056597D" w:rsidRPr="001D17E7">
        <w:t>.</w:t>
      </w:r>
      <w:bookmarkEnd w:id="19"/>
    </w:p>
    <w:p w14:paraId="6119EFF5" w14:textId="281C1398" w:rsidR="0056597D" w:rsidRPr="001D17E7" w:rsidRDefault="007F58E6" w:rsidP="00130ECB">
      <w:pPr>
        <w:pStyle w:val="Perusteksti"/>
        <w:ind w:left="720"/>
      </w:pPr>
      <w:r w:rsidRPr="001D17E7">
        <w:t xml:space="preserve">Osana ohjelman käyttöä käyttäjän tulee voida luokitella tehtäviä erilaisilla kuvailevilla </w:t>
      </w:r>
      <w:r w:rsidR="003D58C0" w:rsidRPr="001D17E7">
        <w:t>t</w:t>
      </w:r>
      <w:r w:rsidR="003D58C0">
        <w:t>a</w:t>
      </w:r>
      <w:r w:rsidR="003D58C0" w:rsidRPr="001D17E7">
        <w:t>geilla</w:t>
      </w:r>
      <w:r w:rsidRPr="001D17E7">
        <w:t xml:space="preserve">. Tehtäväluokkia tulee voida luoda vapaasti. </w:t>
      </w:r>
    </w:p>
    <w:p w14:paraId="63922DA6" w14:textId="053ACBA8" w:rsidR="00362D96" w:rsidRPr="001D17E7" w:rsidRDefault="007F58E6" w:rsidP="00130ECB">
      <w:pPr>
        <w:pStyle w:val="Perusteksti"/>
        <w:ind w:left="720"/>
      </w:pPr>
      <w:r w:rsidRPr="001D17E7">
        <w:t>Uudelle ja vanhalle tehtävälle tulee olla mahdollista lisätä jokin kuvaava t</w:t>
      </w:r>
      <w:r w:rsidR="003D58C0">
        <w:t>a</w:t>
      </w:r>
      <w:r w:rsidRPr="001D17E7">
        <w:t>gi.</w:t>
      </w:r>
      <w:r w:rsidR="00130ECB" w:rsidRPr="001D17E7">
        <w:t xml:space="preserve"> T</w:t>
      </w:r>
      <w:r w:rsidR="003D58C0">
        <w:t>a</w:t>
      </w:r>
      <w:r w:rsidR="00130ECB" w:rsidRPr="001D17E7">
        <w:t>gin voi valita listasta tai kirjoittaa uuden.</w:t>
      </w:r>
      <w:r w:rsidRPr="001D17E7">
        <w:t xml:space="preserve"> </w:t>
      </w:r>
      <w:r w:rsidR="00130ECB" w:rsidRPr="001D17E7">
        <w:t xml:space="preserve">Jos </w:t>
      </w:r>
      <w:r w:rsidR="003D58C0" w:rsidRPr="001D17E7">
        <w:t>t</w:t>
      </w:r>
      <w:r w:rsidR="003D58C0">
        <w:t>a</w:t>
      </w:r>
      <w:r w:rsidR="003D58C0" w:rsidRPr="001D17E7">
        <w:t>gia</w:t>
      </w:r>
      <w:r w:rsidR="00130ECB" w:rsidRPr="001D17E7">
        <w:t xml:space="preserve"> ei ole aikaisemmin käytetty, se tallennetaan listaan. </w:t>
      </w:r>
      <w:r w:rsidRPr="001D17E7">
        <w:t xml:space="preserve">Tällaisia luokkia voisi olla esimerkiksi </w:t>
      </w:r>
      <w:r w:rsidRPr="001D17E7">
        <w:rPr>
          <w:i/>
          <w:iCs/>
        </w:rPr>
        <w:t xml:space="preserve">Bugit, Lisätoiminnallisuudet </w:t>
      </w:r>
      <w:r w:rsidRPr="001D17E7">
        <w:t xml:space="preserve">tai aihealueeseen liittyvät erilaiset luokittelut. Esimerkiksi jos ohjelmistoa käytettäisiin kaupan alan tehtävänhallintaan, voisi luokkia olla </w:t>
      </w:r>
      <w:r w:rsidRPr="001D17E7">
        <w:rPr>
          <w:i/>
          <w:iCs/>
        </w:rPr>
        <w:t xml:space="preserve">”Kaupassa tehtävät työt” </w:t>
      </w:r>
      <w:r w:rsidRPr="001D17E7">
        <w:t>ja ”</w:t>
      </w:r>
      <w:r w:rsidRPr="001D17E7">
        <w:rPr>
          <w:i/>
          <w:iCs/>
        </w:rPr>
        <w:t>Varastolla tehtävät työt”</w:t>
      </w:r>
      <w:r w:rsidRPr="001D17E7">
        <w:t xml:space="preserve">. </w:t>
      </w:r>
      <w:r w:rsidR="00130ECB" w:rsidRPr="001D17E7">
        <w:t xml:space="preserve"> </w:t>
      </w:r>
      <w:r w:rsidR="00DD340D" w:rsidRPr="001D17E7">
        <w:t xml:space="preserve">Käyttäjä voi </w:t>
      </w:r>
      <w:r w:rsidR="00362D96" w:rsidRPr="001D17E7">
        <w:t>määrittää tekijän</w:t>
      </w:r>
      <w:r w:rsidR="0056597D" w:rsidRPr="001D17E7">
        <w:t>.</w:t>
      </w:r>
    </w:p>
    <w:p w14:paraId="3F9B17C6" w14:textId="3D608AE4" w:rsidR="00041660" w:rsidRPr="001D17E7" w:rsidRDefault="009D5D27" w:rsidP="0056597D">
      <w:pPr>
        <w:pStyle w:val="Perusteksti"/>
        <w:ind w:left="720"/>
      </w:pPr>
      <w:r w:rsidRPr="001D17E7">
        <w:t>Käyttäjän tulee voida määrittää tehtävälle tekijä</w:t>
      </w:r>
      <w:r w:rsidR="0056597D" w:rsidRPr="001D17E7">
        <w:t xml:space="preserve">. </w:t>
      </w:r>
      <w:r w:rsidR="00041660" w:rsidRPr="001D17E7">
        <w:t>”</w:t>
      </w:r>
      <w:r w:rsidRPr="001D17E7">
        <w:t>Tekijä</w:t>
      </w:r>
      <w:r w:rsidR="00041660" w:rsidRPr="001D17E7">
        <w:t>/Suorittaja”</w:t>
      </w:r>
      <w:r w:rsidRPr="001D17E7">
        <w:t xml:space="preserve"> voisi olla listaus, pudotusvalikko, eri tekijöistä, joista valita. </w:t>
      </w:r>
    </w:p>
    <w:p w14:paraId="6AE6DD9D" w14:textId="692DA313" w:rsidR="00362D96" w:rsidRPr="001D17E7" w:rsidRDefault="00DD340D" w:rsidP="00953957">
      <w:pPr>
        <w:pStyle w:val="Otsikko2"/>
      </w:pPr>
      <w:bookmarkStart w:id="20" w:name="_Toc129176484"/>
      <w:r w:rsidRPr="001D17E7">
        <w:lastRenderedPageBreak/>
        <w:t xml:space="preserve">Käyttäjä voi </w:t>
      </w:r>
      <w:r w:rsidR="00362D96" w:rsidRPr="001D17E7">
        <w:t>seurata</w:t>
      </w:r>
      <w:r w:rsidRPr="001D17E7">
        <w:t xml:space="preserve"> ja muuttaa</w:t>
      </w:r>
      <w:r w:rsidR="00362D96" w:rsidRPr="001D17E7">
        <w:t xml:space="preserve"> niiden statusta</w:t>
      </w:r>
      <w:bookmarkEnd w:id="20"/>
      <w:r w:rsidR="00962594" w:rsidRPr="001D17E7">
        <w:t xml:space="preserve"> </w:t>
      </w:r>
    </w:p>
    <w:p w14:paraId="42AC0124" w14:textId="316B5F22" w:rsidR="005F2B05" w:rsidRPr="001D17E7" w:rsidRDefault="005F2B05" w:rsidP="0056597D">
      <w:pPr>
        <w:pStyle w:val="Perusteksti"/>
        <w:ind w:left="720"/>
      </w:pPr>
      <w:r w:rsidRPr="001D17E7">
        <w:t xml:space="preserve">Käyttäjä näkee hänelle määritetyt tehtävät, siten että ne ovat statuksen mukaisissa ryhmissä. </w:t>
      </w:r>
      <w:r w:rsidRPr="00B027EF">
        <w:rPr>
          <w:lang w:val="en-US"/>
        </w:rPr>
        <w:t xml:space="preserve">Mahdollisia statuksia </w:t>
      </w:r>
      <w:proofErr w:type="gramStart"/>
      <w:r w:rsidRPr="00B027EF">
        <w:rPr>
          <w:lang w:val="en-US"/>
        </w:rPr>
        <w:t>ovat ”To</w:t>
      </w:r>
      <w:proofErr w:type="gramEnd"/>
      <w:r w:rsidRPr="00B027EF">
        <w:rPr>
          <w:lang w:val="en-US"/>
        </w:rPr>
        <w:t xml:space="preserve"> Do”, ”Work in Progress”, ” Testing” ja “Done”. </w:t>
      </w:r>
      <w:r w:rsidRPr="001D17E7">
        <w:t>Ryhmässä “</w:t>
      </w:r>
      <w:proofErr w:type="spellStart"/>
      <w:r w:rsidRPr="001D17E7">
        <w:t>Done</w:t>
      </w:r>
      <w:proofErr w:type="spellEnd"/>
      <w:r w:rsidRPr="001D17E7">
        <w:t>”, näytetään vain tehtävät, jotka on suljettu viimeisen 7 päivän aikana.</w:t>
      </w:r>
    </w:p>
    <w:p w14:paraId="5C62F26C" w14:textId="5C95908F" w:rsidR="005F2B05" w:rsidRPr="001D17E7" w:rsidRDefault="005F2B05" w:rsidP="0056597D">
      <w:pPr>
        <w:pStyle w:val="Perusteksti"/>
        <w:ind w:left="720"/>
      </w:pPr>
      <w:r w:rsidRPr="001D17E7">
        <w:t>Käyttäjä voi raahata tehtävä</w:t>
      </w:r>
      <w:r w:rsidR="00130ECB" w:rsidRPr="001D17E7">
        <w:t>t, joissa hän on tekijänä,</w:t>
      </w:r>
      <w:r w:rsidRPr="001D17E7">
        <w:t xml:space="preserve"> ryhmästä toiseen, jolloin sen status muuttuu. Käyttäjä voi myös avata tehtävän tuplaklikkaamalla ja vaihtaa sen statuksen tehtävän tiedoissa. </w:t>
      </w:r>
    </w:p>
    <w:p w14:paraId="70D7B71B" w14:textId="1E159872" w:rsidR="00130ECB" w:rsidRDefault="00130ECB" w:rsidP="0056597D">
      <w:pPr>
        <w:pStyle w:val="Perusteksti"/>
        <w:ind w:left="720"/>
      </w:pPr>
      <w:r w:rsidRPr="001D17E7">
        <w:t>Käyttäjä voi valita toisen tekijän, jolloin hän näkee tek</w:t>
      </w:r>
      <w:r w:rsidR="007E1800" w:rsidRPr="001D17E7">
        <w:t>i</w:t>
      </w:r>
      <w:r w:rsidRPr="001D17E7">
        <w:t>jälle määritetyt tehtävät, siten että ne ovat statuksen mukaisissa ryhmissä.</w:t>
      </w:r>
      <w:r w:rsidR="007E1800" w:rsidRPr="001D17E7">
        <w:t xml:space="preserve"> Toisen tekijän tehtäviä ei voi muokata.</w:t>
      </w:r>
    </w:p>
    <w:p w14:paraId="3D860F6D" w14:textId="69992366" w:rsidR="000C1B6A" w:rsidRDefault="000C1B6A" w:rsidP="000C1B6A">
      <w:pPr>
        <w:pStyle w:val="Otsikko1"/>
      </w:pPr>
      <w:bookmarkStart w:id="21" w:name="_Toc129176485"/>
      <w:r>
        <w:t>Ulkoiset liittymät</w:t>
      </w:r>
      <w:bookmarkEnd w:id="21"/>
    </w:p>
    <w:p w14:paraId="32EFDEB1" w14:textId="7738447A" w:rsidR="000C1B6A" w:rsidRDefault="000C1B6A" w:rsidP="000C1B6A">
      <w:pPr>
        <w:pStyle w:val="Otsikko2"/>
      </w:pPr>
      <w:bookmarkStart w:id="22" w:name="_Toc129176486"/>
      <w:r>
        <w:t>Laitteistoliittymät</w:t>
      </w:r>
      <w:bookmarkEnd w:id="22"/>
    </w:p>
    <w:p w14:paraId="44A80092" w14:textId="50EE8642" w:rsidR="000C1B6A" w:rsidRPr="000C1B6A" w:rsidRDefault="000C1B6A" w:rsidP="000C1B6A">
      <w:pPr>
        <w:ind w:left="576"/>
      </w:pPr>
      <w:r>
        <w:t>Järjestelmällä ei ole ulkoisia laitteistoliittymiä.</w:t>
      </w:r>
    </w:p>
    <w:p w14:paraId="6D1DD7FE" w14:textId="3B144D49" w:rsidR="000C1B6A" w:rsidRDefault="000C1B6A" w:rsidP="000C1B6A">
      <w:pPr>
        <w:pStyle w:val="Otsikko2"/>
      </w:pPr>
      <w:bookmarkStart w:id="23" w:name="_Toc129176487"/>
      <w:r>
        <w:t>Ohjelmistoliittymät</w:t>
      </w:r>
      <w:bookmarkEnd w:id="23"/>
    </w:p>
    <w:p w14:paraId="14E5AF22" w14:textId="6E0BF312" w:rsidR="000C1B6A" w:rsidRPr="000C1B6A" w:rsidRDefault="000C1B6A" w:rsidP="000C1B6A">
      <w:pPr>
        <w:ind w:left="576"/>
      </w:pPr>
      <w:r>
        <w:t>Järjestelmällä ei ole ulkoisia ohjelmistoliittymiä.</w:t>
      </w:r>
    </w:p>
    <w:p w14:paraId="33D45C28" w14:textId="5F282673" w:rsidR="000C1B6A" w:rsidRDefault="000C1B6A" w:rsidP="000C1B6A">
      <w:pPr>
        <w:pStyle w:val="Otsikko2"/>
      </w:pPr>
      <w:bookmarkStart w:id="24" w:name="_Toc129176488"/>
      <w:r>
        <w:t>Tietoliikenneliittymät</w:t>
      </w:r>
      <w:bookmarkEnd w:id="24"/>
    </w:p>
    <w:p w14:paraId="2257FCF2" w14:textId="74017346" w:rsidR="000C1B6A" w:rsidRPr="000C1B6A" w:rsidRDefault="000C1B6A" w:rsidP="000C1B6A">
      <w:pPr>
        <w:ind w:left="432" w:firstLine="144"/>
      </w:pPr>
      <w:r>
        <w:t>Järjestelmällä ei ole ulkoisia tietoliikenneliittymiä.</w:t>
      </w:r>
    </w:p>
    <w:p w14:paraId="14274E41" w14:textId="77777777" w:rsidR="00362D96" w:rsidRPr="001D17E7" w:rsidRDefault="00362D96" w:rsidP="00362D96"/>
    <w:p w14:paraId="630DAD1D" w14:textId="77777777" w:rsidR="009958A3" w:rsidRPr="001D17E7" w:rsidRDefault="009958A3">
      <w:pPr>
        <w:spacing w:before="0" w:after="240"/>
        <w:rPr>
          <w:rFonts w:eastAsiaTheme="majorEastAsia"/>
          <w:b/>
          <w:bCs/>
          <w:sz w:val="28"/>
          <w:szCs w:val="28"/>
        </w:rPr>
      </w:pPr>
      <w:r w:rsidRPr="001D17E7">
        <w:br w:type="page"/>
      </w:r>
    </w:p>
    <w:p w14:paraId="73FEFCB6" w14:textId="3BBACF2A" w:rsidR="009958A3" w:rsidRPr="001D17E7" w:rsidRDefault="009958A3">
      <w:pPr>
        <w:spacing w:before="0" w:after="240"/>
        <w:rPr>
          <w:rFonts w:eastAsiaTheme="majorEastAsia"/>
          <w:b/>
          <w:bCs/>
          <w:sz w:val="28"/>
          <w:szCs w:val="28"/>
        </w:rPr>
      </w:pPr>
    </w:p>
    <w:p w14:paraId="293C7733" w14:textId="1EB72B25" w:rsidR="009958A3" w:rsidRPr="001D17E7" w:rsidRDefault="009958A3" w:rsidP="009958A3">
      <w:pPr>
        <w:pStyle w:val="Otsikko1"/>
      </w:pPr>
      <w:bookmarkStart w:id="25" w:name="_Toc129176489"/>
      <w:r w:rsidRPr="001D17E7">
        <w:t>Muut ominaisuudet</w:t>
      </w:r>
      <w:bookmarkEnd w:id="25"/>
    </w:p>
    <w:p w14:paraId="0AC79C82" w14:textId="01BE098A" w:rsidR="000C1B6A" w:rsidRPr="000C1B6A" w:rsidRDefault="009958A3" w:rsidP="000C1B6A">
      <w:pPr>
        <w:pStyle w:val="Otsikko2"/>
      </w:pPr>
      <w:bookmarkStart w:id="26" w:name="_Toc129176490"/>
      <w:r w:rsidRPr="001D17E7">
        <w:t>Suorituskyky ja vasteajat</w:t>
      </w:r>
      <w:bookmarkEnd w:id="26"/>
    </w:p>
    <w:p w14:paraId="099B18E1" w14:textId="5507DFA8" w:rsidR="00DD340D" w:rsidRPr="001D17E7" w:rsidRDefault="00DD340D" w:rsidP="00E10BDB">
      <w:pPr>
        <w:ind w:left="576"/>
      </w:pPr>
      <w:r w:rsidRPr="001D17E7">
        <w:t>Uuden tehtävän tallentaminen ei saa kestää yli 5</w:t>
      </w:r>
      <w:r w:rsidR="003D58C0">
        <w:t xml:space="preserve"> </w:t>
      </w:r>
      <w:r w:rsidR="003D58C0" w:rsidRPr="001D17E7">
        <w:t>s</w:t>
      </w:r>
      <w:r w:rsidR="003D58C0">
        <w:t>ekuntia</w:t>
      </w:r>
      <w:r w:rsidRPr="001D17E7">
        <w:t>.</w:t>
      </w:r>
    </w:p>
    <w:p w14:paraId="48F703EF" w14:textId="3AB1DC94" w:rsidR="009958A3" w:rsidRPr="001D17E7" w:rsidRDefault="009958A3" w:rsidP="009958A3">
      <w:pPr>
        <w:pStyle w:val="Otsikko2"/>
      </w:pPr>
      <w:bookmarkStart w:id="27" w:name="_Toc129176491"/>
      <w:r w:rsidRPr="001D17E7">
        <w:t>Saavutettavuus (</w:t>
      </w:r>
      <w:proofErr w:type="spellStart"/>
      <w:r w:rsidR="003D58C0">
        <w:t>A</w:t>
      </w:r>
      <w:r w:rsidRPr="001D17E7">
        <w:t>vailability</w:t>
      </w:r>
      <w:proofErr w:type="spellEnd"/>
      <w:r w:rsidRPr="001D17E7">
        <w:t>), toipuminen, turvallisuus, suojaukset</w:t>
      </w:r>
      <w:bookmarkEnd w:id="27"/>
    </w:p>
    <w:p w14:paraId="475EBDB1" w14:textId="0ABAF686" w:rsidR="009958A3" w:rsidRPr="001D17E7" w:rsidRDefault="009958A3" w:rsidP="009958A3">
      <w:pPr>
        <w:pStyle w:val="Otsikko2"/>
      </w:pPr>
      <w:bookmarkStart w:id="28" w:name="_Toc129176492"/>
      <w:r w:rsidRPr="001D17E7">
        <w:t>Ylläpidettävyys</w:t>
      </w:r>
      <w:bookmarkEnd w:id="28"/>
    </w:p>
    <w:p w14:paraId="79F6AD3C" w14:textId="1B99E9B3" w:rsidR="00721070" w:rsidRDefault="009958A3" w:rsidP="00721070">
      <w:pPr>
        <w:pStyle w:val="Otsikko2"/>
      </w:pPr>
      <w:bookmarkStart w:id="29" w:name="_Toc129176493"/>
      <w:r w:rsidRPr="001D17E7">
        <w:t>Siirrettävyys ja yhteensopivuu</w:t>
      </w:r>
      <w:r w:rsidR="00721070">
        <w:t>s</w:t>
      </w:r>
      <w:bookmarkEnd w:id="29"/>
    </w:p>
    <w:p w14:paraId="7AA745E0" w14:textId="0A6848B4" w:rsidR="00721070" w:rsidRPr="00721070" w:rsidRDefault="00721070" w:rsidP="00721070">
      <w:pPr>
        <w:ind w:left="576"/>
      </w:pPr>
      <w:r>
        <w:t>Järjestelmä on mahdollista helposti ottaa käyttöön toisella työasemalla.</w:t>
      </w:r>
    </w:p>
    <w:p w14:paraId="4F773125" w14:textId="6A9454D7" w:rsidR="009958A3" w:rsidRPr="001D17E7" w:rsidRDefault="009958A3" w:rsidP="009958A3">
      <w:pPr>
        <w:pStyle w:val="Otsikko2"/>
      </w:pPr>
      <w:bookmarkStart w:id="30" w:name="_Toc129176494"/>
      <w:r w:rsidRPr="001D17E7">
        <w:t>Operointi</w:t>
      </w:r>
      <w:bookmarkEnd w:id="30"/>
    </w:p>
    <w:p w14:paraId="2AA5392D" w14:textId="524958CA" w:rsidR="009958A3" w:rsidRDefault="009958A3" w:rsidP="009958A3">
      <w:pPr>
        <w:pStyle w:val="Otsikko2"/>
      </w:pPr>
      <w:bookmarkStart w:id="31" w:name="_Toc129176495"/>
      <w:r w:rsidRPr="001D17E7">
        <w:t>Käytettävyys (</w:t>
      </w:r>
      <w:proofErr w:type="spellStart"/>
      <w:r w:rsidRPr="001D17E7">
        <w:t>Usability</w:t>
      </w:r>
      <w:proofErr w:type="spellEnd"/>
      <w:r w:rsidRPr="001D17E7">
        <w:t>), käytön tehokkuus, käyttäjien tyytyväisyys</w:t>
      </w:r>
      <w:bookmarkEnd w:id="31"/>
    </w:p>
    <w:p w14:paraId="62E01B1E" w14:textId="5A4CFC11" w:rsidR="00721070" w:rsidRPr="00721070" w:rsidRDefault="00721070" w:rsidP="00721070">
      <w:pPr>
        <w:ind w:left="432"/>
      </w:pPr>
      <w:r>
        <w:t xml:space="preserve">Järjestelmällä on helppokäyttöinen ja selkeä käyttöliittymä. </w:t>
      </w:r>
    </w:p>
    <w:p w14:paraId="47284A86" w14:textId="77777777" w:rsidR="009958A3" w:rsidRPr="001D17E7" w:rsidRDefault="009958A3">
      <w:pPr>
        <w:spacing w:before="0" w:after="240"/>
        <w:rPr>
          <w:rFonts w:eastAsiaTheme="majorEastAsia"/>
          <w:b/>
          <w:bCs/>
          <w:sz w:val="28"/>
          <w:szCs w:val="28"/>
        </w:rPr>
      </w:pPr>
      <w:r w:rsidRPr="001D17E7">
        <w:br w:type="page"/>
      </w:r>
    </w:p>
    <w:p w14:paraId="2C11371A" w14:textId="4DA80947" w:rsidR="009958A3" w:rsidRPr="001D17E7" w:rsidRDefault="009958A3">
      <w:pPr>
        <w:spacing w:before="0" w:after="240"/>
        <w:rPr>
          <w:rFonts w:eastAsiaTheme="majorEastAsia"/>
          <w:b/>
          <w:bCs/>
          <w:sz w:val="28"/>
          <w:szCs w:val="28"/>
        </w:rPr>
      </w:pPr>
    </w:p>
    <w:p w14:paraId="4410DAEB" w14:textId="4278BDFD" w:rsidR="009958A3" w:rsidRPr="001D17E7" w:rsidRDefault="009958A3">
      <w:pPr>
        <w:spacing w:before="0" w:after="240"/>
        <w:rPr>
          <w:rFonts w:eastAsiaTheme="majorEastAsia"/>
          <w:b/>
          <w:bCs/>
          <w:sz w:val="28"/>
          <w:szCs w:val="28"/>
        </w:rPr>
      </w:pPr>
    </w:p>
    <w:p w14:paraId="42D47175" w14:textId="2F63DE60" w:rsidR="0056597D" w:rsidRPr="001D17E7" w:rsidRDefault="009958A3" w:rsidP="0056597D">
      <w:pPr>
        <w:pStyle w:val="Otsikko1"/>
      </w:pPr>
      <w:bookmarkStart w:id="32" w:name="_Toc129176496"/>
      <w:r w:rsidRPr="001D17E7">
        <w:t>Jatkokehitysajatuksia</w:t>
      </w:r>
      <w:bookmarkEnd w:id="32"/>
    </w:p>
    <w:p w14:paraId="3055974D" w14:textId="06C8DF1C" w:rsidR="0056597D" w:rsidRPr="001D17E7" w:rsidRDefault="0056597D" w:rsidP="0056597D">
      <w:pPr>
        <w:pStyle w:val="Otsikko2"/>
      </w:pPr>
      <w:bookmarkStart w:id="33" w:name="_Toc129176497"/>
      <w:r w:rsidRPr="001D17E7">
        <w:t>Käyttäjienhallinta + hierarkia</w:t>
      </w:r>
      <w:bookmarkEnd w:id="33"/>
    </w:p>
    <w:p w14:paraId="3E060AFF" w14:textId="77777777" w:rsidR="0056597D" w:rsidRPr="001D17E7" w:rsidRDefault="0056597D" w:rsidP="0056597D">
      <w:pPr>
        <w:pStyle w:val="Perusteksti"/>
        <w:ind w:left="720"/>
      </w:pPr>
      <w:r w:rsidRPr="001D17E7">
        <w:t>Käyttäjän tulee voida määrittää tehtävälle tekijä, riippuen käyttäjähallinnasta ja siihen luodusta hierarkiasta. Tehtävä kun on määritetty tekijälle, tulee sen pysyä tekijän hoidettavana, kunnes vapautettu, joko tekijän toimesta takaisin tehtävävarastoon tai valmiiksi saatuaan.</w:t>
      </w:r>
    </w:p>
    <w:p w14:paraId="08E09BC7" w14:textId="77777777" w:rsidR="0056597D" w:rsidRPr="001D17E7" w:rsidRDefault="0056597D" w:rsidP="0056597D">
      <w:pPr>
        <w:pStyle w:val="Perusteksti"/>
        <w:ind w:left="720"/>
      </w:pPr>
      <w:r w:rsidRPr="001D17E7">
        <w:t xml:space="preserve">Alkutilanteessa tekijän määrääminen tulisi olla käyttäjän (tekijän) toimesta vain itsellensä. Myöhemmissä tilanteissa esimerkiksi ”tiimivastaava” tai vastaavan roolin omaava, voi määrittää tiimillensä tehtäviä. </w:t>
      </w:r>
    </w:p>
    <w:p w14:paraId="2BC4CB2E" w14:textId="77777777" w:rsidR="0056597D" w:rsidRPr="001D17E7" w:rsidRDefault="0056597D" w:rsidP="0056597D">
      <w:pPr>
        <w:pStyle w:val="Perusteksti"/>
        <w:ind w:left="720"/>
      </w:pPr>
      <w:r w:rsidRPr="001D17E7">
        <w:t xml:space="preserve">Toiselta tehtävän ”ottaminen” ei pitäisi olla mahdollista myöhemmässä vaiheessa ilman että tehtävä on vapautettu, tai korkeammalla hierarkiassa olevan roolin toimesta. </w:t>
      </w:r>
    </w:p>
    <w:p w14:paraId="1E4AFE2F" w14:textId="793B1A8B" w:rsidR="0056597D" w:rsidRPr="001D17E7" w:rsidRDefault="0056597D" w:rsidP="0056597D">
      <w:pPr>
        <w:pStyle w:val="Perusteksti"/>
        <w:ind w:left="720"/>
      </w:pPr>
      <w:r w:rsidRPr="001D17E7">
        <w:t xml:space="preserve">”Tekijä/Suorittaja” voisi olla listaus, pudotusvalikko, eri tekijöistä, joista valita. Riippuen käyttäjähallinnasta. </w:t>
      </w:r>
    </w:p>
    <w:p w14:paraId="2BE8FCC0" w14:textId="2E41684C" w:rsidR="0056597D" w:rsidRPr="001D17E7" w:rsidRDefault="0056597D" w:rsidP="0056597D">
      <w:pPr>
        <w:pStyle w:val="Perusteksti"/>
        <w:ind w:left="720"/>
      </w:pPr>
      <w:r w:rsidRPr="001D17E7">
        <w:t>Kehitysehdotuksena, jos ohjelmistoon määritetään käyttäjähallintaa ja luodaan esimerkiksi seuraavia käyttäjäoikeuksia: Tiimivastaava, Työntekijä, Varasto yms. Pystyttäisiin tehtävän luontiin määrittämään esimerkiksi:</w:t>
      </w:r>
    </w:p>
    <w:p w14:paraId="24352F0A" w14:textId="77777777" w:rsidR="0056597D" w:rsidRPr="001D17E7" w:rsidRDefault="0056597D" w:rsidP="0056597D">
      <w:pPr>
        <w:pStyle w:val="Perusteksti"/>
        <w:numPr>
          <w:ilvl w:val="1"/>
          <w:numId w:val="5"/>
        </w:numPr>
      </w:pPr>
      <w:r w:rsidRPr="001D17E7">
        <w:t>Tiimivastaava</w:t>
      </w:r>
    </w:p>
    <w:p w14:paraId="275A4B95" w14:textId="77777777" w:rsidR="0056597D" w:rsidRPr="001D17E7" w:rsidRDefault="0056597D" w:rsidP="0056597D">
      <w:pPr>
        <w:pStyle w:val="Perusteksti"/>
        <w:numPr>
          <w:ilvl w:val="2"/>
          <w:numId w:val="5"/>
        </w:numPr>
      </w:pPr>
      <w:r w:rsidRPr="001D17E7">
        <w:t>Pystyy määrittämään kenelle tahansa tiiminsä jäsenelle tehtäviä</w:t>
      </w:r>
    </w:p>
    <w:p w14:paraId="4E124867" w14:textId="77777777" w:rsidR="0056597D" w:rsidRPr="001D17E7" w:rsidRDefault="0056597D" w:rsidP="0056597D">
      <w:pPr>
        <w:pStyle w:val="Perusteksti"/>
        <w:numPr>
          <w:ilvl w:val="2"/>
          <w:numId w:val="5"/>
        </w:numPr>
      </w:pPr>
      <w:r w:rsidRPr="001D17E7">
        <w:t>”luovuttamaan” tehtävän/tekijän toivomia resursseja tehtävälle</w:t>
      </w:r>
    </w:p>
    <w:p w14:paraId="2E7076E1" w14:textId="77777777" w:rsidR="0056597D" w:rsidRPr="001D17E7" w:rsidRDefault="0056597D" w:rsidP="0056597D">
      <w:pPr>
        <w:pStyle w:val="Perusteksti"/>
        <w:numPr>
          <w:ilvl w:val="1"/>
          <w:numId w:val="5"/>
        </w:numPr>
      </w:pPr>
      <w:r w:rsidRPr="001D17E7">
        <w:lastRenderedPageBreak/>
        <w:t>Työntekijä</w:t>
      </w:r>
    </w:p>
    <w:p w14:paraId="2B8D58F3" w14:textId="77777777" w:rsidR="0056597D" w:rsidRPr="001D17E7" w:rsidRDefault="0056597D" w:rsidP="0056597D">
      <w:pPr>
        <w:pStyle w:val="Perusteksti"/>
        <w:numPr>
          <w:ilvl w:val="2"/>
          <w:numId w:val="5"/>
        </w:numPr>
      </w:pPr>
      <w:r w:rsidRPr="001D17E7">
        <w:t>Pystyy määrittämään tehtäviä itselleen ja tehtävävarastoon</w:t>
      </w:r>
    </w:p>
    <w:p w14:paraId="689A397E" w14:textId="77777777" w:rsidR="0056597D" w:rsidRPr="001D17E7" w:rsidRDefault="0056597D" w:rsidP="0056597D">
      <w:pPr>
        <w:pStyle w:val="Perusteksti"/>
        <w:numPr>
          <w:ilvl w:val="2"/>
          <w:numId w:val="5"/>
        </w:numPr>
      </w:pPr>
      <w:r w:rsidRPr="001D17E7">
        <w:t>Pystyy hyödyntämään itselleen määritettyjä resursseja ja anomaan lisäresursseja</w:t>
      </w:r>
    </w:p>
    <w:p w14:paraId="7F9C8118" w14:textId="77777777" w:rsidR="0056597D" w:rsidRPr="001D17E7" w:rsidRDefault="0056597D" w:rsidP="0056597D">
      <w:pPr>
        <w:pStyle w:val="Perusteksti"/>
        <w:numPr>
          <w:ilvl w:val="1"/>
          <w:numId w:val="5"/>
        </w:numPr>
      </w:pPr>
      <w:r w:rsidRPr="001D17E7">
        <w:t>Varasto</w:t>
      </w:r>
    </w:p>
    <w:p w14:paraId="32116C42" w14:textId="2556C8A4" w:rsidR="0056597D" w:rsidRPr="001D17E7" w:rsidRDefault="0056597D" w:rsidP="0056597D">
      <w:pPr>
        <w:pStyle w:val="Perusteksti"/>
        <w:numPr>
          <w:ilvl w:val="2"/>
          <w:numId w:val="5"/>
        </w:numPr>
      </w:pPr>
      <w:r w:rsidRPr="001D17E7">
        <w:t>Vastaanottaa resurssi pyyntöjä omiksi tehtävikseen</w:t>
      </w:r>
    </w:p>
    <w:p w14:paraId="0D5C0529" w14:textId="235A60B2" w:rsidR="0056597D" w:rsidRPr="001D17E7" w:rsidRDefault="0056597D" w:rsidP="0056597D">
      <w:pPr>
        <w:pStyle w:val="Otsikko2"/>
      </w:pPr>
      <w:bookmarkStart w:id="34" w:name="_Toc129176498"/>
      <w:r w:rsidRPr="001D17E7">
        <w:t>Tietosisältö</w:t>
      </w:r>
      <w:bookmarkEnd w:id="34"/>
    </w:p>
    <w:p w14:paraId="6B52F84D" w14:textId="5467DF60" w:rsidR="0056597D" w:rsidRDefault="0056597D" w:rsidP="0056597D">
      <w:pPr>
        <w:pStyle w:val="Luettelokappale"/>
        <w:numPr>
          <w:ilvl w:val="0"/>
          <w:numId w:val="0"/>
        </w:numPr>
        <w:ind w:left="720"/>
      </w:pPr>
      <w:r w:rsidRPr="001D17E7">
        <w:t>Riippuvuus toisesta t</w:t>
      </w:r>
      <w:r w:rsidR="003D58C0">
        <w:t>ehtävästä</w:t>
      </w:r>
      <w:r w:rsidRPr="001D17E7">
        <w:t>.</w:t>
      </w:r>
    </w:p>
    <w:p w14:paraId="44CA7EE1" w14:textId="2772679D" w:rsidR="003D58C0" w:rsidRDefault="003D58C0" w:rsidP="0056597D">
      <w:pPr>
        <w:pStyle w:val="Luettelokappale"/>
        <w:numPr>
          <w:ilvl w:val="0"/>
          <w:numId w:val="0"/>
        </w:numPr>
        <w:ind w:left="720"/>
      </w:pPr>
    </w:p>
    <w:p w14:paraId="7C3F1A75" w14:textId="1BE6F1DF" w:rsidR="0056597D" w:rsidRPr="001D17E7" w:rsidRDefault="0056597D" w:rsidP="0056597D">
      <w:pPr>
        <w:pStyle w:val="Luettelokappale"/>
        <w:numPr>
          <w:ilvl w:val="0"/>
          <w:numId w:val="0"/>
        </w:numPr>
        <w:ind w:left="720"/>
      </w:pPr>
    </w:p>
    <w:p w14:paraId="05D9A9B1" w14:textId="77777777" w:rsidR="0056597D" w:rsidRPr="001D17E7" w:rsidRDefault="0056597D" w:rsidP="0056597D">
      <w:pPr>
        <w:pStyle w:val="Luettelokappale"/>
        <w:numPr>
          <w:ilvl w:val="0"/>
          <w:numId w:val="0"/>
        </w:numPr>
        <w:ind w:left="720"/>
      </w:pPr>
    </w:p>
    <w:p w14:paraId="5D3C3F3D" w14:textId="77777777" w:rsidR="0056597D" w:rsidRPr="001D17E7" w:rsidRDefault="0056597D" w:rsidP="0056597D"/>
    <w:p w14:paraId="30FE6EAF" w14:textId="77777777" w:rsidR="0056597D" w:rsidRPr="001D17E7" w:rsidRDefault="0056597D" w:rsidP="0056597D"/>
    <w:p w14:paraId="70740A4B" w14:textId="77777777" w:rsidR="00925268" w:rsidRPr="001D17E7" w:rsidRDefault="00925268" w:rsidP="00F24EE6">
      <w:pPr>
        <w:pStyle w:val="Kuvaotsikko"/>
      </w:pPr>
    </w:p>
    <w:p w14:paraId="2EBBE48B" w14:textId="77777777" w:rsidR="001F1403" w:rsidRPr="001D17E7" w:rsidRDefault="001F1403" w:rsidP="00F24EE6">
      <w:pPr>
        <w:pStyle w:val="Kuvaotsikko"/>
      </w:pPr>
      <w:r w:rsidRPr="001D17E7">
        <w:br w:type="page"/>
      </w:r>
    </w:p>
    <w:p w14:paraId="570E7EFF" w14:textId="4C5897BD" w:rsidR="009958A3" w:rsidRPr="001D17E7" w:rsidRDefault="007D431C" w:rsidP="009958A3">
      <w:pPr>
        <w:pStyle w:val="Lhteet-otsikko"/>
      </w:pPr>
      <w:bookmarkStart w:id="35" w:name="_Toc129176500"/>
      <w:r w:rsidRPr="001D17E7">
        <w:lastRenderedPageBreak/>
        <w:t>L</w:t>
      </w:r>
      <w:r w:rsidR="00C74614" w:rsidRPr="001D17E7">
        <w:t>uokkakaavio</w:t>
      </w:r>
      <w:bookmarkEnd w:id="35"/>
    </w:p>
    <w:p w14:paraId="7DC21475" w14:textId="659265AB" w:rsidR="00C74614" w:rsidRPr="001D17E7" w:rsidRDefault="00C74614" w:rsidP="00C74614">
      <w:pPr>
        <w:pStyle w:val="Lhdeluettelo"/>
      </w:pPr>
      <w:r w:rsidRPr="001D17E7">
        <w:rPr>
          <w:noProof/>
        </w:rPr>
        <w:drawing>
          <wp:inline distT="0" distB="0" distL="0" distR="0" wp14:anchorId="1E5F6BCF" wp14:editId="4D0D6BA6">
            <wp:extent cx="5549856" cy="522922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177" cy="5239892"/>
                    </a:xfrm>
                    <a:prstGeom prst="rect">
                      <a:avLst/>
                    </a:prstGeom>
                    <a:solidFill>
                      <a:schemeClr val="bg1"/>
                    </a:solidFill>
                    <a:ln>
                      <a:noFill/>
                    </a:ln>
                  </pic:spPr>
                </pic:pic>
              </a:graphicData>
            </a:graphic>
          </wp:inline>
        </w:drawing>
      </w:r>
    </w:p>
    <w:sectPr w:rsidR="00C74614" w:rsidRPr="001D17E7" w:rsidSect="00733B3C">
      <w:headerReference w:type="default" r:id="rId14"/>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AD0F" w14:textId="77777777" w:rsidR="006C4EC8" w:rsidRPr="00026630" w:rsidRDefault="006C4EC8" w:rsidP="0091710D">
      <w:r>
        <w:separator/>
      </w:r>
    </w:p>
    <w:p w14:paraId="12540519" w14:textId="77777777" w:rsidR="006C4EC8" w:rsidRDefault="006C4EC8" w:rsidP="0091710D"/>
    <w:p w14:paraId="3C545218" w14:textId="77777777" w:rsidR="006C4EC8" w:rsidRDefault="006C4EC8" w:rsidP="0091710D"/>
    <w:p w14:paraId="09DE3D89" w14:textId="77777777" w:rsidR="006C4EC8" w:rsidRDefault="006C4EC8" w:rsidP="0091710D"/>
    <w:p w14:paraId="2DEB69F1" w14:textId="77777777" w:rsidR="006C4EC8" w:rsidRDefault="006C4EC8" w:rsidP="0091710D"/>
  </w:endnote>
  <w:endnote w:type="continuationSeparator" w:id="0">
    <w:p w14:paraId="6F913507" w14:textId="77777777" w:rsidR="006C4EC8" w:rsidRPr="00026630" w:rsidRDefault="006C4EC8" w:rsidP="0091710D">
      <w:r>
        <w:continuationSeparator/>
      </w:r>
    </w:p>
    <w:p w14:paraId="30AC383E" w14:textId="77777777" w:rsidR="006C4EC8" w:rsidRDefault="006C4EC8" w:rsidP="0091710D"/>
    <w:p w14:paraId="59F66F2C" w14:textId="77777777" w:rsidR="006C4EC8" w:rsidRDefault="006C4EC8" w:rsidP="0091710D"/>
    <w:p w14:paraId="5E13E438" w14:textId="77777777" w:rsidR="006C4EC8" w:rsidRDefault="006C4EC8" w:rsidP="0091710D"/>
    <w:p w14:paraId="3C270E23" w14:textId="77777777" w:rsidR="006C4EC8" w:rsidRDefault="006C4EC8"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4D4C" w14:textId="77777777" w:rsidR="006C4EC8" w:rsidRPr="00026630" w:rsidRDefault="006C4EC8" w:rsidP="0091710D">
      <w:r>
        <w:separator/>
      </w:r>
    </w:p>
    <w:p w14:paraId="15E30D9E" w14:textId="77777777" w:rsidR="006C4EC8" w:rsidRDefault="006C4EC8" w:rsidP="0091710D"/>
    <w:p w14:paraId="428E11EF" w14:textId="77777777" w:rsidR="006C4EC8" w:rsidRDefault="006C4EC8" w:rsidP="0091710D"/>
    <w:p w14:paraId="5F52C5C1" w14:textId="77777777" w:rsidR="006C4EC8" w:rsidRDefault="006C4EC8" w:rsidP="0091710D"/>
    <w:p w14:paraId="05796558" w14:textId="77777777" w:rsidR="006C4EC8" w:rsidRDefault="006C4EC8" w:rsidP="0091710D"/>
  </w:footnote>
  <w:footnote w:type="continuationSeparator" w:id="0">
    <w:p w14:paraId="10276176" w14:textId="77777777" w:rsidR="006C4EC8" w:rsidRPr="00026630" w:rsidRDefault="006C4EC8" w:rsidP="0091710D">
      <w:r>
        <w:continuationSeparator/>
      </w:r>
    </w:p>
    <w:p w14:paraId="51D2B54C" w14:textId="77777777" w:rsidR="006C4EC8" w:rsidRDefault="006C4EC8" w:rsidP="0091710D"/>
    <w:p w14:paraId="1B81FEC0" w14:textId="77777777" w:rsidR="006C4EC8" w:rsidRDefault="006C4EC8" w:rsidP="0091710D"/>
    <w:p w14:paraId="6516D2EE" w14:textId="77777777" w:rsidR="006C4EC8" w:rsidRDefault="006C4EC8" w:rsidP="0091710D"/>
    <w:p w14:paraId="37A6E3BB" w14:textId="77777777" w:rsidR="006C4EC8" w:rsidRDefault="006C4EC8"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B153"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BF9F" w14:textId="17954466" w:rsidR="00A0265A" w:rsidRPr="009958A3" w:rsidRDefault="00A0265A" w:rsidP="009958A3">
    <w:pPr>
      <w:pStyle w:val="Yltunnist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A5C2B688"/>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404D1CFA"/>
    <w:multiLevelType w:val="hybridMultilevel"/>
    <w:tmpl w:val="1B168A02"/>
    <w:lvl w:ilvl="0" w:tplc="9196CD5E">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049647152">
    <w:abstractNumId w:val="2"/>
  </w:num>
  <w:num w:numId="2" w16cid:durableId="1226329801">
    <w:abstractNumId w:val="1"/>
  </w:num>
  <w:num w:numId="3" w16cid:durableId="319231540">
    <w:abstractNumId w:val="0"/>
  </w:num>
  <w:num w:numId="4" w16cid:durableId="2074813880">
    <w:abstractNumId w:val="4"/>
  </w:num>
  <w:num w:numId="5" w16cid:durableId="1182090072">
    <w:abstractNumId w:val="3"/>
  </w:num>
  <w:num w:numId="6" w16cid:durableId="1714423872">
    <w:abstractNumId w:val="2"/>
  </w:num>
  <w:num w:numId="7" w16cid:durableId="728769094">
    <w:abstractNumId w:val="2"/>
  </w:num>
  <w:num w:numId="8" w16cid:durableId="7694518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9958A3"/>
    <w:rsid w:val="00001083"/>
    <w:rsid w:val="000061AC"/>
    <w:rsid w:val="0000674E"/>
    <w:rsid w:val="00011FD0"/>
    <w:rsid w:val="00013676"/>
    <w:rsid w:val="00015BF1"/>
    <w:rsid w:val="00025BF8"/>
    <w:rsid w:val="00030CCC"/>
    <w:rsid w:val="00031BD5"/>
    <w:rsid w:val="000328CE"/>
    <w:rsid w:val="00033829"/>
    <w:rsid w:val="0003563F"/>
    <w:rsid w:val="00036982"/>
    <w:rsid w:val="00037066"/>
    <w:rsid w:val="000373FA"/>
    <w:rsid w:val="00041660"/>
    <w:rsid w:val="00042E5B"/>
    <w:rsid w:val="00043524"/>
    <w:rsid w:val="00046511"/>
    <w:rsid w:val="0005028C"/>
    <w:rsid w:val="000521AB"/>
    <w:rsid w:val="00052964"/>
    <w:rsid w:val="0005405C"/>
    <w:rsid w:val="00054073"/>
    <w:rsid w:val="0005622E"/>
    <w:rsid w:val="00063ED6"/>
    <w:rsid w:val="00076544"/>
    <w:rsid w:val="000770AC"/>
    <w:rsid w:val="00077A37"/>
    <w:rsid w:val="00084D67"/>
    <w:rsid w:val="00091112"/>
    <w:rsid w:val="00094D1B"/>
    <w:rsid w:val="000970B0"/>
    <w:rsid w:val="000976FD"/>
    <w:rsid w:val="000B1635"/>
    <w:rsid w:val="000B547F"/>
    <w:rsid w:val="000C1B6A"/>
    <w:rsid w:val="000C4B45"/>
    <w:rsid w:val="000C6C4F"/>
    <w:rsid w:val="000D1694"/>
    <w:rsid w:val="000D1CB6"/>
    <w:rsid w:val="000D45EA"/>
    <w:rsid w:val="000D76D3"/>
    <w:rsid w:val="000E101A"/>
    <w:rsid w:val="000E20F3"/>
    <w:rsid w:val="000E23E7"/>
    <w:rsid w:val="000E705D"/>
    <w:rsid w:val="000F54E7"/>
    <w:rsid w:val="000F7D21"/>
    <w:rsid w:val="000F7F86"/>
    <w:rsid w:val="001018F2"/>
    <w:rsid w:val="00106873"/>
    <w:rsid w:val="001068A8"/>
    <w:rsid w:val="00107B38"/>
    <w:rsid w:val="00124629"/>
    <w:rsid w:val="00130ECB"/>
    <w:rsid w:val="001366BF"/>
    <w:rsid w:val="0014175A"/>
    <w:rsid w:val="00142E67"/>
    <w:rsid w:val="0014325F"/>
    <w:rsid w:val="001468A5"/>
    <w:rsid w:val="00147ADD"/>
    <w:rsid w:val="00152E52"/>
    <w:rsid w:val="0015378A"/>
    <w:rsid w:val="00171185"/>
    <w:rsid w:val="00175085"/>
    <w:rsid w:val="00176258"/>
    <w:rsid w:val="00181183"/>
    <w:rsid w:val="00184D19"/>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17E7"/>
    <w:rsid w:val="001D5F23"/>
    <w:rsid w:val="001E11B7"/>
    <w:rsid w:val="001E48BE"/>
    <w:rsid w:val="001E7935"/>
    <w:rsid w:val="001F1403"/>
    <w:rsid w:val="001F1642"/>
    <w:rsid w:val="001F4E14"/>
    <w:rsid w:val="001F7062"/>
    <w:rsid w:val="00202980"/>
    <w:rsid w:val="002064C5"/>
    <w:rsid w:val="002074CF"/>
    <w:rsid w:val="002158B4"/>
    <w:rsid w:val="00217A68"/>
    <w:rsid w:val="0022391F"/>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C521D"/>
    <w:rsid w:val="002E0166"/>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2D96"/>
    <w:rsid w:val="00367690"/>
    <w:rsid w:val="00367AF9"/>
    <w:rsid w:val="00377189"/>
    <w:rsid w:val="00381A59"/>
    <w:rsid w:val="00382F3D"/>
    <w:rsid w:val="003908EA"/>
    <w:rsid w:val="003A57F3"/>
    <w:rsid w:val="003A75D3"/>
    <w:rsid w:val="003C0AD3"/>
    <w:rsid w:val="003C46D8"/>
    <w:rsid w:val="003C60AC"/>
    <w:rsid w:val="003C68D4"/>
    <w:rsid w:val="003D58C0"/>
    <w:rsid w:val="003E1E07"/>
    <w:rsid w:val="003E468B"/>
    <w:rsid w:val="003F5EFD"/>
    <w:rsid w:val="00401407"/>
    <w:rsid w:val="0040380E"/>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2BE2"/>
    <w:rsid w:val="00474C94"/>
    <w:rsid w:val="004776D4"/>
    <w:rsid w:val="004833C0"/>
    <w:rsid w:val="00493E2E"/>
    <w:rsid w:val="0049553B"/>
    <w:rsid w:val="004A01CA"/>
    <w:rsid w:val="004A42A2"/>
    <w:rsid w:val="004C26AC"/>
    <w:rsid w:val="004C6732"/>
    <w:rsid w:val="004C6F92"/>
    <w:rsid w:val="004D3891"/>
    <w:rsid w:val="004D51AC"/>
    <w:rsid w:val="004D612A"/>
    <w:rsid w:val="004E3467"/>
    <w:rsid w:val="0050421A"/>
    <w:rsid w:val="00505816"/>
    <w:rsid w:val="00510295"/>
    <w:rsid w:val="00511742"/>
    <w:rsid w:val="00512FDE"/>
    <w:rsid w:val="005132EC"/>
    <w:rsid w:val="0051344B"/>
    <w:rsid w:val="00534AE4"/>
    <w:rsid w:val="005351F2"/>
    <w:rsid w:val="0053592F"/>
    <w:rsid w:val="00536950"/>
    <w:rsid w:val="0055791A"/>
    <w:rsid w:val="0056016D"/>
    <w:rsid w:val="005630BF"/>
    <w:rsid w:val="0056513E"/>
    <w:rsid w:val="0056597D"/>
    <w:rsid w:val="005711C3"/>
    <w:rsid w:val="005711E4"/>
    <w:rsid w:val="0057417F"/>
    <w:rsid w:val="005776A7"/>
    <w:rsid w:val="00581842"/>
    <w:rsid w:val="00583B76"/>
    <w:rsid w:val="00584A10"/>
    <w:rsid w:val="00585CA1"/>
    <w:rsid w:val="0059393D"/>
    <w:rsid w:val="005A0315"/>
    <w:rsid w:val="005A04F4"/>
    <w:rsid w:val="005B2B41"/>
    <w:rsid w:val="005B4997"/>
    <w:rsid w:val="005B6A9D"/>
    <w:rsid w:val="005B72D0"/>
    <w:rsid w:val="005C5604"/>
    <w:rsid w:val="005C6721"/>
    <w:rsid w:val="005C6E6C"/>
    <w:rsid w:val="005D2727"/>
    <w:rsid w:val="005F140F"/>
    <w:rsid w:val="005F2B05"/>
    <w:rsid w:val="00606366"/>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2BB2"/>
    <w:rsid w:val="00694045"/>
    <w:rsid w:val="006962A0"/>
    <w:rsid w:val="00696E55"/>
    <w:rsid w:val="006A50C1"/>
    <w:rsid w:val="006A61D2"/>
    <w:rsid w:val="006B0AF7"/>
    <w:rsid w:val="006B3E60"/>
    <w:rsid w:val="006B6C1D"/>
    <w:rsid w:val="006B7932"/>
    <w:rsid w:val="006C01FB"/>
    <w:rsid w:val="006C4EC8"/>
    <w:rsid w:val="006D180A"/>
    <w:rsid w:val="006D3733"/>
    <w:rsid w:val="006D4764"/>
    <w:rsid w:val="006D6D0E"/>
    <w:rsid w:val="006E4AC5"/>
    <w:rsid w:val="006E57AF"/>
    <w:rsid w:val="006F43C3"/>
    <w:rsid w:val="007012AD"/>
    <w:rsid w:val="0070304D"/>
    <w:rsid w:val="00704F1C"/>
    <w:rsid w:val="0071091F"/>
    <w:rsid w:val="00715A95"/>
    <w:rsid w:val="00721070"/>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808D8"/>
    <w:rsid w:val="00780AB9"/>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1800"/>
    <w:rsid w:val="007E3D4E"/>
    <w:rsid w:val="007E3E9E"/>
    <w:rsid w:val="007E688D"/>
    <w:rsid w:val="007E7094"/>
    <w:rsid w:val="007F506A"/>
    <w:rsid w:val="007F58E6"/>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A54"/>
    <w:rsid w:val="00864472"/>
    <w:rsid w:val="008652FA"/>
    <w:rsid w:val="00871AB4"/>
    <w:rsid w:val="008758EC"/>
    <w:rsid w:val="008825D4"/>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2F1C"/>
    <w:rsid w:val="00905CC5"/>
    <w:rsid w:val="0091136E"/>
    <w:rsid w:val="00912A4F"/>
    <w:rsid w:val="0091635D"/>
    <w:rsid w:val="009170BD"/>
    <w:rsid w:val="0091710D"/>
    <w:rsid w:val="00917E60"/>
    <w:rsid w:val="00922AAA"/>
    <w:rsid w:val="00924A80"/>
    <w:rsid w:val="00925268"/>
    <w:rsid w:val="00926B77"/>
    <w:rsid w:val="00931815"/>
    <w:rsid w:val="00933CD2"/>
    <w:rsid w:val="00933F48"/>
    <w:rsid w:val="00934FE0"/>
    <w:rsid w:val="009401FC"/>
    <w:rsid w:val="00943483"/>
    <w:rsid w:val="00946475"/>
    <w:rsid w:val="00953957"/>
    <w:rsid w:val="00955487"/>
    <w:rsid w:val="009570BC"/>
    <w:rsid w:val="0095716F"/>
    <w:rsid w:val="00962594"/>
    <w:rsid w:val="00962CA1"/>
    <w:rsid w:val="009821C5"/>
    <w:rsid w:val="00984DC7"/>
    <w:rsid w:val="00990022"/>
    <w:rsid w:val="0099135B"/>
    <w:rsid w:val="00993262"/>
    <w:rsid w:val="009945CD"/>
    <w:rsid w:val="009958A3"/>
    <w:rsid w:val="009A43D0"/>
    <w:rsid w:val="009B1EE5"/>
    <w:rsid w:val="009B62FB"/>
    <w:rsid w:val="009C5F56"/>
    <w:rsid w:val="009D16CC"/>
    <w:rsid w:val="009D5D27"/>
    <w:rsid w:val="009E0284"/>
    <w:rsid w:val="00A01437"/>
    <w:rsid w:val="00A0265A"/>
    <w:rsid w:val="00A0340A"/>
    <w:rsid w:val="00A11B49"/>
    <w:rsid w:val="00A12A55"/>
    <w:rsid w:val="00A155D5"/>
    <w:rsid w:val="00A16435"/>
    <w:rsid w:val="00A20B23"/>
    <w:rsid w:val="00A24B20"/>
    <w:rsid w:val="00A30C45"/>
    <w:rsid w:val="00A30F7D"/>
    <w:rsid w:val="00A42854"/>
    <w:rsid w:val="00A444C0"/>
    <w:rsid w:val="00A46D30"/>
    <w:rsid w:val="00A50456"/>
    <w:rsid w:val="00A50DEA"/>
    <w:rsid w:val="00A54117"/>
    <w:rsid w:val="00A572EB"/>
    <w:rsid w:val="00A62B22"/>
    <w:rsid w:val="00A62F88"/>
    <w:rsid w:val="00A678A2"/>
    <w:rsid w:val="00A7035D"/>
    <w:rsid w:val="00A716F3"/>
    <w:rsid w:val="00A86E0C"/>
    <w:rsid w:val="00A876AF"/>
    <w:rsid w:val="00A92DFB"/>
    <w:rsid w:val="00A954F7"/>
    <w:rsid w:val="00A968C9"/>
    <w:rsid w:val="00AB04E8"/>
    <w:rsid w:val="00AB74B9"/>
    <w:rsid w:val="00AB7B4F"/>
    <w:rsid w:val="00AC193A"/>
    <w:rsid w:val="00AC22C7"/>
    <w:rsid w:val="00AD2898"/>
    <w:rsid w:val="00AE1A71"/>
    <w:rsid w:val="00AE6194"/>
    <w:rsid w:val="00AF0C89"/>
    <w:rsid w:val="00AF0CF6"/>
    <w:rsid w:val="00AF3E45"/>
    <w:rsid w:val="00AF6E76"/>
    <w:rsid w:val="00AF7654"/>
    <w:rsid w:val="00B024CC"/>
    <w:rsid w:val="00B027EF"/>
    <w:rsid w:val="00B13AA5"/>
    <w:rsid w:val="00B14082"/>
    <w:rsid w:val="00B14630"/>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3A2"/>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9225A"/>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0BB3"/>
    <w:rsid w:val="00C33C5F"/>
    <w:rsid w:val="00C3567D"/>
    <w:rsid w:val="00C42719"/>
    <w:rsid w:val="00C455D7"/>
    <w:rsid w:val="00C45A42"/>
    <w:rsid w:val="00C47808"/>
    <w:rsid w:val="00C53572"/>
    <w:rsid w:val="00C55407"/>
    <w:rsid w:val="00C55825"/>
    <w:rsid w:val="00C626EA"/>
    <w:rsid w:val="00C63FF9"/>
    <w:rsid w:val="00C71342"/>
    <w:rsid w:val="00C72C67"/>
    <w:rsid w:val="00C74614"/>
    <w:rsid w:val="00C86A78"/>
    <w:rsid w:val="00C86F2D"/>
    <w:rsid w:val="00C90351"/>
    <w:rsid w:val="00CA1C93"/>
    <w:rsid w:val="00CA2DA8"/>
    <w:rsid w:val="00CA3610"/>
    <w:rsid w:val="00CA4301"/>
    <w:rsid w:val="00CA4726"/>
    <w:rsid w:val="00CA4963"/>
    <w:rsid w:val="00CC0CA0"/>
    <w:rsid w:val="00CC2A99"/>
    <w:rsid w:val="00CC2FEA"/>
    <w:rsid w:val="00CC5CD7"/>
    <w:rsid w:val="00CD2BFE"/>
    <w:rsid w:val="00CD4353"/>
    <w:rsid w:val="00CE1444"/>
    <w:rsid w:val="00CF0839"/>
    <w:rsid w:val="00CF3479"/>
    <w:rsid w:val="00CF37E2"/>
    <w:rsid w:val="00D01246"/>
    <w:rsid w:val="00D12552"/>
    <w:rsid w:val="00D21FA9"/>
    <w:rsid w:val="00D26B86"/>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70B2"/>
    <w:rsid w:val="00D835D1"/>
    <w:rsid w:val="00D91418"/>
    <w:rsid w:val="00DA0DD1"/>
    <w:rsid w:val="00DA1ADC"/>
    <w:rsid w:val="00DA69E9"/>
    <w:rsid w:val="00DB05DD"/>
    <w:rsid w:val="00DB143F"/>
    <w:rsid w:val="00DB6C4B"/>
    <w:rsid w:val="00DC2A5C"/>
    <w:rsid w:val="00DC7942"/>
    <w:rsid w:val="00DD10B0"/>
    <w:rsid w:val="00DD2D01"/>
    <w:rsid w:val="00DD340D"/>
    <w:rsid w:val="00DD34A2"/>
    <w:rsid w:val="00DD4446"/>
    <w:rsid w:val="00DD7DC1"/>
    <w:rsid w:val="00DE5D97"/>
    <w:rsid w:val="00DE7216"/>
    <w:rsid w:val="00DE7EDE"/>
    <w:rsid w:val="00DF034D"/>
    <w:rsid w:val="00DF4040"/>
    <w:rsid w:val="00DF75DB"/>
    <w:rsid w:val="00E014CA"/>
    <w:rsid w:val="00E01E9F"/>
    <w:rsid w:val="00E03C3D"/>
    <w:rsid w:val="00E05355"/>
    <w:rsid w:val="00E10BDB"/>
    <w:rsid w:val="00E14474"/>
    <w:rsid w:val="00E16603"/>
    <w:rsid w:val="00E17714"/>
    <w:rsid w:val="00E209BE"/>
    <w:rsid w:val="00E24F6D"/>
    <w:rsid w:val="00E30032"/>
    <w:rsid w:val="00E3059A"/>
    <w:rsid w:val="00E32867"/>
    <w:rsid w:val="00E35186"/>
    <w:rsid w:val="00E3620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5D2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6274"/>
    <w:rsid w:val="00FE7649"/>
    <w:rsid w:val="00FE7BB2"/>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78EE5"/>
  <w15:docId w15:val="{DE36A12A-4CC6-4DB6-9F74-CFE0673F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DD340D"/>
    <w:pPr>
      <w:spacing w:before="360" w:after="360"/>
    </w:p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9"/>
    <w:rsid w:val="0022603C"/>
    <w:pPr>
      <w:spacing w:before="0" w:after="0" w:line="240" w:lineRule="auto"/>
      <w:jc w:val="right"/>
    </w:pPr>
  </w:style>
  <w:style w:type="character" w:customStyle="1" w:styleId="YltunnisteChar">
    <w:name w:val="Ylätunniste Char"/>
    <w:basedOn w:val="Kappaleenoletusfontti"/>
    <w:link w:val="Yltunniste"/>
    <w:uiPriority w:val="99"/>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7994474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Asiakirjat\HAMK\OneDrive%20-%20H&#228;meen%20ammattikorkeakoulu\Hamk\Kurssit\3%20-%20Ohjelmointi\Ohjelmistokehitys\Versionhallinta_tehtava\Ohjelmisto_projekti\Ohjelmistokehitys_projekti\Vaatimusm&#228;&#228;rittely.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3.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4.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Vaatimusmäärittely</Template>
  <TotalTime>500</TotalTime>
  <Pages>12</Pages>
  <Words>1079</Words>
  <Characters>8742</Characters>
  <Application>Microsoft Office Word</Application>
  <DocSecurity>0</DocSecurity>
  <Lines>72</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Teemu Kostamo</dc:creator>
  <cp:keywords>opinnäytetyö</cp:keywords>
  <cp:lastModifiedBy>Jani Kangas</cp:lastModifiedBy>
  <cp:revision>15</cp:revision>
  <cp:lastPrinted>2016-05-20T12:15:00Z</cp:lastPrinted>
  <dcterms:created xsi:type="dcterms:W3CDTF">2023-01-29T11:49:00Z</dcterms:created>
  <dcterms:modified xsi:type="dcterms:W3CDTF">2023-03-09T13:33:00Z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